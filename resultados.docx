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426D" w14:textId="77777777" w:rsidR="00A2391E" w:rsidRPr="00B54692" w:rsidRDefault="00A2391E" w:rsidP="00A2391E">
      <w:pPr>
        <w:pStyle w:val="Tabletitle"/>
        <w:jc w:val="center"/>
        <w:rPr>
          <w:lang w:val="en-US"/>
        </w:rPr>
      </w:pPr>
      <w:r w:rsidRPr="00B54692">
        <w:rPr>
          <w:b/>
          <w:lang w:val="en-US"/>
        </w:rPr>
        <w:t>Table 1</w:t>
      </w:r>
      <w:r w:rsidRPr="00B54692">
        <w:rPr>
          <w:lang w:val="en-US"/>
        </w:rPr>
        <w:t xml:space="preserve"> – Data of each instance.</w:t>
      </w:r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1048"/>
        <w:gridCol w:w="1048"/>
        <w:gridCol w:w="1048"/>
        <w:gridCol w:w="1048"/>
        <w:gridCol w:w="1048"/>
      </w:tblGrid>
      <w:tr w:rsidR="007C3E91" w:rsidRPr="00B54692" w14:paraId="31500B45" w14:textId="77777777" w:rsidTr="00FA0486">
        <w:trPr>
          <w:trHeight w:val="283"/>
          <w:tblHeader/>
        </w:trPr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7295C" w14:textId="06E27490" w:rsidR="00A2391E" w:rsidRPr="00B54692" w:rsidRDefault="00A2391E" w:rsidP="00FA0486">
            <w:pPr>
              <w:spacing w:line="240" w:lineRule="auto"/>
              <w:jc w:val="center"/>
              <w:rPr>
                <w:b/>
                <w:sz w:val="22"/>
                <w:szCs w:val="22"/>
                <w:lang w:eastAsia="pt-BR"/>
              </w:rPr>
            </w:pPr>
            <w:r w:rsidRPr="00B54692">
              <w:rPr>
                <w:b/>
                <w:sz w:val="22"/>
                <w:szCs w:val="22"/>
                <w:lang w:val="en-US" w:eastAsia="pt-BR"/>
              </w:rPr>
              <w:t>Instance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A9F7D" w14:textId="77777777" w:rsidR="00A2391E" w:rsidRPr="00B54692" w:rsidRDefault="00A2391E" w:rsidP="00FA0486">
            <w:pPr>
              <w:spacing w:line="240" w:lineRule="auto"/>
              <w:jc w:val="center"/>
              <w:rPr>
                <w:b/>
                <w:sz w:val="22"/>
                <w:szCs w:val="22"/>
                <w:lang w:eastAsia="pt-BR"/>
              </w:rPr>
            </w:pPr>
            <w:r w:rsidRPr="00B54692">
              <w:rPr>
                <w:b/>
                <w:sz w:val="22"/>
                <w:szCs w:val="22"/>
                <w:lang w:val="en-US" w:eastAsia="pt-BR"/>
              </w:rPr>
              <w:t>|</w:t>
            </w:r>
            <w:r w:rsidRPr="00B54692">
              <w:rPr>
                <w:b/>
                <w:i/>
                <w:sz w:val="22"/>
                <w:szCs w:val="22"/>
                <w:lang w:val="en-US" w:eastAsia="pt-BR"/>
              </w:rPr>
              <w:t>V</w:t>
            </w:r>
            <w:r w:rsidRPr="00B54692">
              <w:rPr>
                <w:b/>
                <w:sz w:val="22"/>
                <w:szCs w:val="22"/>
                <w:lang w:val="en-US" w:eastAsia="pt-BR"/>
              </w:rPr>
              <w:t>|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55BFF" w14:textId="77777777" w:rsidR="00A2391E" w:rsidRPr="00B54692" w:rsidRDefault="00A2391E" w:rsidP="00FA0486">
            <w:pPr>
              <w:spacing w:line="240" w:lineRule="auto"/>
              <w:jc w:val="center"/>
              <w:rPr>
                <w:b/>
                <w:sz w:val="22"/>
                <w:szCs w:val="22"/>
                <w:lang w:eastAsia="pt-BR"/>
              </w:rPr>
            </w:pPr>
            <w:r w:rsidRPr="00B54692">
              <w:rPr>
                <w:b/>
                <w:sz w:val="22"/>
                <w:szCs w:val="22"/>
                <w:lang w:val="en-US" w:eastAsia="pt-BR"/>
              </w:rPr>
              <w:t>|</w:t>
            </w:r>
            <w:r w:rsidRPr="00B54692">
              <w:rPr>
                <w:b/>
                <w:i/>
                <w:sz w:val="22"/>
                <w:szCs w:val="22"/>
                <w:lang w:val="en-US" w:eastAsia="pt-BR"/>
              </w:rPr>
              <w:t>A</w:t>
            </w:r>
            <w:r w:rsidRPr="00B54692">
              <w:rPr>
                <w:b/>
                <w:sz w:val="22"/>
                <w:szCs w:val="22"/>
                <w:lang w:val="en-US" w:eastAsia="pt-BR"/>
              </w:rPr>
              <w:t>|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71A74" w14:textId="77777777" w:rsidR="00A2391E" w:rsidRPr="00B54692" w:rsidRDefault="00A2391E" w:rsidP="00FA0486">
            <w:pPr>
              <w:spacing w:line="240" w:lineRule="auto"/>
              <w:jc w:val="center"/>
              <w:rPr>
                <w:b/>
                <w:sz w:val="22"/>
                <w:szCs w:val="22"/>
                <w:lang w:eastAsia="pt-BR"/>
              </w:rPr>
            </w:pPr>
            <w:r w:rsidRPr="00B54692">
              <w:rPr>
                <w:b/>
                <w:sz w:val="22"/>
                <w:szCs w:val="22"/>
                <w:lang w:val="en-US" w:eastAsia="pt-BR"/>
              </w:rPr>
              <w:t>|</w:t>
            </w:r>
            <w:r w:rsidRPr="00B54692">
              <w:rPr>
                <w:b/>
                <w:i/>
                <w:sz w:val="22"/>
                <w:szCs w:val="22"/>
                <w:lang w:val="en-US" w:eastAsia="pt-BR"/>
              </w:rPr>
              <w:t>M</w:t>
            </w:r>
            <w:r w:rsidRPr="00B54692">
              <w:rPr>
                <w:b/>
                <w:sz w:val="22"/>
                <w:szCs w:val="22"/>
                <w:lang w:val="en-US" w:eastAsia="pt-BR"/>
              </w:rPr>
              <w:t>|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EC5A8" w14:textId="77777777" w:rsidR="00A2391E" w:rsidRPr="00B54692" w:rsidRDefault="00A2391E" w:rsidP="00FA0486">
            <w:pPr>
              <w:spacing w:line="240" w:lineRule="auto"/>
              <w:jc w:val="center"/>
              <w:rPr>
                <w:b/>
                <w:sz w:val="22"/>
                <w:szCs w:val="22"/>
                <w:lang w:eastAsia="pt-BR"/>
              </w:rPr>
            </w:pPr>
            <w:r w:rsidRPr="00B54692">
              <w:rPr>
                <w:b/>
                <w:sz w:val="22"/>
                <w:szCs w:val="22"/>
                <w:lang w:val="en-US" w:eastAsia="pt-BR"/>
              </w:rPr>
              <w:t>|</w:t>
            </w:r>
            <w:r w:rsidRPr="00B54692">
              <w:rPr>
                <w:b/>
                <w:i/>
                <w:sz w:val="22"/>
                <w:szCs w:val="22"/>
                <w:lang w:val="en-US" w:eastAsia="pt-BR"/>
              </w:rPr>
              <w:t>W</w:t>
            </w:r>
            <w:r w:rsidRPr="00B54692">
              <w:rPr>
                <w:b/>
                <w:sz w:val="22"/>
                <w:szCs w:val="22"/>
                <w:lang w:val="en-US" w:eastAsia="pt-BR"/>
              </w:rPr>
              <w:t>|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19F11" w14:textId="77777777" w:rsidR="00A2391E" w:rsidRPr="00B54692" w:rsidRDefault="00A2391E" w:rsidP="00FA0486">
            <w:pPr>
              <w:spacing w:line="240" w:lineRule="auto"/>
              <w:jc w:val="center"/>
              <w:rPr>
                <w:b/>
                <w:sz w:val="22"/>
                <w:szCs w:val="22"/>
                <w:lang w:eastAsia="pt-BR"/>
              </w:rPr>
            </w:pPr>
            <w:r w:rsidRPr="00B54692">
              <w:rPr>
                <w:b/>
                <w:sz w:val="22"/>
                <w:szCs w:val="22"/>
                <w:lang w:val="en-US" w:eastAsia="pt-BR"/>
              </w:rPr>
              <w:t>|</w:t>
            </w:r>
            <w:r w:rsidRPr="00B54692">
              <w:rPr>
                <w:b/>
                <w:i/>
                <w:sz w:val="22"/>
                <w:szCs w:val="22"/>
                <w:lang w:val="en-US" w:eastAsia="pt-BR"/>
              </w:rPr>
              <w:t>L</w:t>
            </w:r>
            <w:r w:rsidRPr="00B54692">
              <w:rPr>
                <w:b/>
                <w:sz w:val="22"/>
                <w:szCs w:val="22"/>
                <w:lang w:val="en-US" w:eastAsia="pt-BR"/>
              </w:rPr>
              <w:t>|</w:t>
            </w:r>
          </w:p>
        </w:tc>
      </w:tr>
      <w:tr w:rsidR="007C3E91" w:rsidRPr="00B54692" w14:paraId="60DC9C43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D2377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Acre - AC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67E6B" w14:textId="1361AC12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91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C82E" w14:textId="603EE795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114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6978" w14:textId="0AC0D1D4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1BDB" w14:textId="50F32B7C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190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4C51" w14:textId="4C121E32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232</w:t>
            </w:r>
          </w:p>
        </w:tc>
      </w:tr>
      <w:tr w:rsidR="007C3E91" w:rsidRPr="00B54692" w14:paraId="30E7D4A7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39DAB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Alagoas - AL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6F1B" w14:textId="7264E398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192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72B51" w14:textId="6E34A0D8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242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56100" w14:textId="760A9532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97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6F4AC" w14:textId="21ED54CD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4656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54E41" w14:textId="720EB0A1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490</w:t>
            </w:r>
          </w:p>
        </w:tc>
      </w:tr>
      <w:tr w:rsidR="007C3E91" w:rsidRPr="00B54692" w14:paraId="2FF8DE60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5D79E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Amazonas - AM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B724" w14:textId="2C52B0B6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207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CBC0" w14:textId="153B2730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210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05F44" w14:textId="58A8F135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37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3775D" w14:textId="3151B45A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666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70574" w14:textId="320B3C41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432</w:t>
            </w:r>
          </w:p>
        </w:tc>
      </w:tr>
      <w:tr w:rsidR="007C3E91" w:rsidRPr="00B54692" w14:paraId="7B6A6431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7DB4B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proofErr w:type="spellStart"/>
            <w:r w:rsidRPr="00B54692">
              <w:rPr>
                <w:sz w:val="22"/>
                <w:szCs w:val="22"/>
                <w:lang w:val="en-US" w:eastAsia="pt-BR"/>
              </w:rPr>
              <w:t>Amapá</w:t>
            </w:r>
            <w:proofErr w:type="spellEnd"/>
            <w:r w:rsidRPr="00B54692">
              <w:rPr>
                <w:sz w:val="22"/>
                <w:szCs w:val="22"/>
                <w:lang w:val="en-US" w:eastAsia="pt-BR"/>
              </w:rPr>
              <w:t xml:space="preserve"> - AP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4C4F6" w14:textId="26962DEB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75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4B675" w14:textId="59BB07BD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98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87CFA" w14:textId="5A32920C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2776" w14:textId="308C7195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78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ACE3" w14:textId="4922F2C1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196</w:t>
            </w:r>
          </w:p>
        </w:tc>
      </w:tr>
      <w:tr w:rsidR="007C3E91" w:rsidRPr="00B54692" w14:paraId="6817D4B6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2A303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Bahia - BA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83A2" w14:textId="720C8873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970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93A7" w14:textId="3587ED6F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1268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F312E" w14:textId="0670C5A3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395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E7E70" w14:textId="452EC72C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77815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6886" w14:textId="2696A89D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2568</w:t>
            </w:r>
          </w:p>
        </w:tc>
      </w:tr>
      <w:tr w:rsidR="007C3E91" w:rsidRPr="00B54692" w14:paraId="7519E893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4A04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proofErr w:type="spellStart"/>
            <w:r w:rsidRPr="00B54692">
              <w:rPr>
                <w:sz w:val="22"/>
                <w:szCs w:val="22"/>
                <w:lang w:val="en-US" w:eastAsia="pt-BR"/>
              </w:rPr>
              <w:t>Ceará</w:t>
            </w:r>
            <w:proofErr w:type="spellEnd"/>
            <w:r w:rsidRPr="00B54692">
              <w:rPr>
                <w:sz w:val="22"/>
                <w:szCs w:val="22"/>
                <w:lang w:val="en-US" w:eastAsia="pt-BR"/>
              </w:rPr>
              <w:t xml:space="preserve"> - CE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C7DFA" w14:textId="37540076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514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9C9D9" w14:textId="6EAEC41A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721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3E35" w14:textId="18F6EC4D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177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4FD1" w14:textId="06B39B57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15576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EF997" w14:textId="47612E00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1492</w:t>
            </w:r>
          </w:p>
        </w:tc>
      </w:tr>
      <w:tr w:rsidR="007C3E91" w:rsidRPr="00B54692" w14:paraId="453EB397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3D9E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proofErr w:type="spellStart"/>
            <w:r w:rsidRPr="00B54692">
              <w:rPr>
                <w:sz w:val="22"/>
                <w:szCs w:val="22"/>
                <w:lang w:val="en-US" w:eastAsia="pt-BR"/>
              </w:rPr>
              <w:t>Espírito</w:t>
            </w:r>
            <w:proofErr w:type="spellEnd"/>
            <w:r w:rsidRPr="00B54692">
              <w:rPr>
                <w:sz w:val="22"/>
                <w:szCs w:val="22"/>
                <w:lang w:val="en-US" w:eastAsia="pt-BR"/>
              </w:rPr>
              <w:t xml:space="preserve"> Santo - ES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DE18" w14:textId="70ECB852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352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16C3" w14:textId="692F278E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462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FABA" w14:textId="07B81213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75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7AC8" w14:textId="1FA18CB3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2775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E986" w14:textId="67028478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940</w:t>
            </w:r>
          </w:p>
        </w:tc>
      </w:tr>
      <w:tr w:rsidR="007C3E91" w:rsidRPr="00B54692" w14:paraId="027C2D1B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C86A5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proofErr w:type="spellStart"/>
            <w:r w:rsidRPr="00B54692">
              <w:rPr>
                <w:sz w:val="22"/>
                <w:szCs w:val="22"/>
                <w:lang w:val="en-US" w:eastAsia="pt-BR"/>
              </w:rPr>
              <w:t>Goiás</w:t>
            </w:r>
            <w:proofErr w:type="spellEnd"/>
            <w:r w:rsidRPr="00B54692">
              <w:rPr>
                <w:sz w:val="22"/>
                <w:szCs w:val="22"/>
                <w:lang w:val="en-US" w:eastAsia="pt-BR"/>
              </w:rPr>
              <w:t>/Distrito Federal – GO/DF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612CC" w14:textId="4541EC1F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929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C186B" w14:textId="279D9921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1294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1818A" w14:textId="2F32A54D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241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3353D" w14:textId="200958D5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28920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6882" w14:textId="4F2DC0D8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2758</w:t>
            </w:r>
          </w:p>
        </w:tc>
      </w:tr>
      <w:tr w:rsidR="007C3E91" w:rsidRPr="00B54692" w14:paraId="504C1A05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B0B3F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proofErr w:type="spellStart"/>
            <w:r w:rsidRPr="00B54692">
              <w:rPr>
                <w:sz w:val="22"/>
                <w:szCs w:val="22"/>
                <w:lang w:val="en-US" w:eastAsia="pt-BR"/>
              </w:rPr>
              <w:t>Maranhão</w:t>
            </w:r>
            <w:proofErr w:type="spellEnd"/>
            <w:r w:rsidRPr="00B54692">
              <w:rPr>
                <w:sz w:val="22"/>
                <w:szCs w:val="22"/>
                <w:lang w:val="en-US" w:eastAsia="pt-BR"/>
              </w:rPr>
              <w:t xml:space="preserve"> - MA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50B3" w14:textId="6096367C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308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3A14B" w14:textId="27CA3A79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405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91E9" w14:textId="5B710902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163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D856B" w14:textId="5D1FBB3D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13203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41166" w14:textId="45DF28DC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848</w:t>
            </w:r>
          </w:p>
        </w:tc>
      </w:tr>
      <w:tr w:rsidR="007C3E91" w:rsidRPr="00B54692" w14:paraId="4B53BA7B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12DA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Minas Gerais - MG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F14A" w14:textId="3F5C3F70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2105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7148" w14:textId="37E106B2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2543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9C959" w14:textId="50B81354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803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2E47" w14:textId="2F353C55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322003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368E" w14:textId="611806CA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5342</w:t>
            </w:r>
          </w:p>
        </w:tc>
      </w:tr>
      <w:tr w:rsidR="007C3E91" w:rsidRPr="00B54692" w14:paraId="3156EF6C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D2CE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val="pt-BR" w:eastAsia="pt-BR"/>
              </w:rPr>
            </w:pPr>
            <w:r w:rsidRPr="00B54692">
              <w:rPr>
                <w:sz w:val="22"/>
                <w:szCs w:val="22"/>
                <w:lang w:val="pt-BR" w:eastAsia="pt-BR"/>
              </w:rPr>
              <w:t>Mato Grosso do Sul - MS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05AC" w14:textId="579ADC37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532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77359" w14:textId="572DBF56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686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EB54" w14:textId="7FC19329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76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0F917" w14:textId="2B714A93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2850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0BFB3" w14:textId="1907DB58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1410</w:t>
            </w:r>
          </w:p>
        </w:tc>
      </w:tr>
      <w:tr w:rsidR="007C3E91" w:rsidRPr="00B54692" w14:paraId="339189ED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E151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Mato Grosso- MT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FCD87" w14:textId="2869BF0A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1339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5324" w14:textId="5B39C64C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1696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E4E2A" w14:textId="0E25A536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140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98E81" w14:textId="08F77834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9730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CBE69" w14:textId="44FA453B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3450</w:t>
            </w:r>
          </w:p>
        </w:tc>
      </w:tr>
      <w:tr w:rsidR="007C3E91" w:rsidRPr="00B54692" w14:paraId="3442F29C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52362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Pará - PA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6215" w14:textId="12370E89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461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A6A7" w14:textId="4C5A8E73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538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C4B81" w14:textId="2EEE3DBD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122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70D9" w14:textId="55775860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7381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1EA1" w14:textId="618F34E3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1100</w:t>
            </w:r>
          </w:p>
        </w:tc>
      </w:tr>
      <w:tr w:rsidR="007C3E91" w:rsidRPr="00B54692" w14:paraId="6E1E89FC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28B6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proofErr w:type="spellStart"/>
            <w:r w:rsidRPr="00B54692">
              <w:rPr>
                <w:sz w:val="22"/>
                <w:szCs w:val="22"/>
                <w:lang w:val="en-US" w:eastAsia="pt-BR"/>
              </w:rPr>
              <w:t>Paraíba</w:t>
            </w:r>
            <w:proofErr w:type="spellEnd"/>
            <w:r w:rsidRPr="00B54692">
              <w:rPr>
                <w:sz w:val="22"/>
                <w:szCs w:val="22"/>
                <w:lang w:val="en-US" w:eastAsia="pt-BR"/>
              </w:rPr>
              <w:t xml:space="preserve"> - PB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08005" w14:textId="1125E225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431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C189C" w14:textId="35829FAE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526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8D584" w14:textId="4F256481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213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3EF50" w14:textId="1797082B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22578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0B00C" w14:textId="4A41E440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1112</w:t>
            </w:r>
          </w:p>
        </w:tc>
      </w:tr>
      <w:tr w:rsidR="007C3E91" w:rsidRPr="00B54692" w14:paraId="02FDCEED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6948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Pernambuco - PE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3B5D0" w14:textId="551BDFE4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426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2D16A" w14:textId="3D693C04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536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BC14" w14:textId="1CF2DB29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172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2CBF" w14:textId="28D933C1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14706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5814B" w14:textId="23C9A0F9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1168</w:t>
            </w:r>
          </w:p>
        </w:tc>
      </w:tr>
      <w:tr w:rsidR="007C3E91" w:rsidRPr="00B54692" w14:paraId="0C9B39A3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01CF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proofErr w:type="spellStart"/>
            <w:r w:rsidRPr="00B54692">
              <w:rPr>
                <w:sz w:val="22"/>
                <w:szCs w:val="22"/>
                <w:lang w:val="en-US" w:eastAsia="pt-BR"/>
              </w:rPr>
              <w:t>Piauí</w:t>
            </w:r>
            <w:proofErr w:type="spellEnd"/>
            <w:r w:rsidRPr="00B54692">
              <w:rPr>
                <w:sz w:val="22"/>
                <w:szCs w:val="22"/>
                <w:lang w:val="en-US" w:eastAsia="pt-BR"/>
              </w:rPr>
              <w:t xml:space="preserve"> - PI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A4662" w14:textId="41B46606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486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E277" w14:textId="5AD757F8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631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9FF0" w14:textId="20ABC208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212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7037" w14:textId="35EDB868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22366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A009" w14:textId="4DB56D54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1280</w:t>
            </w:r>
          </w:p>
        </w:tc>
      </w:tr>
      <w:tr w:rsidR="007C3E91" w:rsidRPr="00B54692" w14:paraId="1297421F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ED6D1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Paraná - PR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3D709" w14:textId="04451E51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1018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3634" w14:textId="679FED5D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1316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631A" w14:textId="303CDA6B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381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A534" w14:textId="2E44FA50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72390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7DAE" w14:textId="65E7E34D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2882</w:t>
            </w:r>
          </w:p>
        </w:tc>
      </w:tr>
      <w:tr w:rsidR="007C3E91" w:rsidRPr="00B54692" w14:paraId="311E91EE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064CB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Rio de Janeiro - RJ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AF2B" w14:textId="26171B94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850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BBEC" w14:textId="4406A07C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1067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10228" w14:textId="4B6A0159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86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CA5ED" w14:textId="0C69FCC9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3655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566F" w14:textId="55511480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2268</w:t>
            </w:r>
          </w:p>
        </w:tc>
      </w:tr>
      <w:tr w:rsidR="007C3E91" w:rsidRPr="00B54692" w14:paraId="3B58BD17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11460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val="pt-BR" w:eastAsia="pt-BR"/>
              </w:rPr>
            </w:pPr>
            <w:r w:rsidRPr="00B54692">
              <w:rPr>
                <w:sz w:val="22"/>
                <w:szCs w:val="22"/>
                <w:lang w:val="pt-BR" w:eastAsia="pt-BR"/>
              </w:rPr>
              <w:t>Rio Grande do Norte - RN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9A90" w14:textId="7C5C2BA2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378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7189" w14:textId="4717E3A0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478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D6BE8" w14:textId="3DAD54E4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160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AD00" w14:textId="02F6FBF0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12720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6AD71" w14:textId="2749C96A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1012</w:t>
            </w:r>
          </w:p>
        </w:tc>
      </w:tr>
      <w:tr w:rsidR="007C3E91" w:rsidRPr="00B54692" w14:paraId="7AB15478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AEA8E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proofErr w:type="spellStart"/>
            <w:r w:rsidRPr="00B54692">
              <w:rPr>
                <w:sz w:val="22"/>
                <w:szCs w:val="22"/>
                <w:lang w:val="en-US" w:eastAsia="pt-BR"/>
              </w:rPr>
              <w:t>Rondônia</w:t>
            </w:r>
            <w:proofErr w:type="spellEnd"/>
            <w:r w:rsidRPr="00B54692">
              <w:rPr>
                <w:sz w:val="22"/>
                <w:szCs w:val="22"/>
                <w:lang w:val="en-US" w:eastAsia="pt-BR"/>
              </w:rPr>
              <w:t xml:space="preserve"> - RO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2332" w14:textId="7EB5884E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251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3EA9" w14:textId="18F802FC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322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498DC" w14:textId="303CF6F1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50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03FD" w14:textId="2B35F892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1225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F978" w14:textId="6B83D78C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662</w:t>
            </w:r>
          </w:p>
        </w:tc>
      </w:tr>
      <w:tr w:rsidR="007C3E91" w:rsidRPr="00B54692" w14:paraId="4E9A52EC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84AC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Roraima - RR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85E5F" w14:textId="279B1B95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153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962F2" w14:textId="6EF17830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175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585B4" w14:textId="57D122D7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70F2D" w14:textId="6626E942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78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0172" w14:textId="1DD15B42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350</w:t>
            </w:r>
          </w:p>
        </w:tc>
      </w:tr>
      <w:tr w:rsidR="007C3E91" w:rsidRPr="00B54692" w14:paraId="7DA935EE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FFC7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val="pt-BR" w:eastAsia="pt-BR"/>
              </w:rPr>
            </w:pPr>
            <w:r w:rsidRPr="00B54692">
              <w:rPr>
                <w:sz w:val="22"/>
                <w:szCs w:val="22"/>
                <w:lang w:val="pt-BR" w:eastAsia="pt-BR"/>
              </w:rPr>
              <w:t>Rio Grande do Sul - RS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0392D" w14:textId="2AA00993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834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62EA" w14:textId="76324FB2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1019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96AD" w14:textId="3FC19016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389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BCC" w14:textId="38939A6E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75466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E622D" w14:textId="18DC6299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2216</w:t>
            </w:r>
          </w:p>
        </w:tc>
      </w:tr>
      <w:tr w:rsidR="007C3E91" w:rsidRPr="00B54692" w14:paraId="505DE17F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6E6A4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Santa Catarina - SC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1318" w14:textId="19353585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531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860AD" w14:textId="6CDBCB84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654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A855" w14:textId="06B8144C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BCC3" w14:textId="21A57439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35245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76A8" w14:textId="3A7C695A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1360</w:t>
            </w:r>
          </w:p>
        </w:tc>
      </w:tr>
      <w:tr w:rsidR="007C3E91" w:rsidRPr="00B54692" w14:paraId="634FAF5C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B681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Sergipe - SE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45E1" w14:textId="7A4AD5B0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219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3D2D5" w14:textId="7C411AD3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282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C063A" w14:textId="1D57A834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74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B889" w14:textId="18D30B04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2701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F34F7" w14:textId="6C9AFE8D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578</w:t>
            </w:r>
          </w:p>
        </w:tc>
      </w:tr>
      <w:tr w:rsidR="007C3E91" w:rsidRPr="00B54692" w14:paraId="7BDA2650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74F24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São Paulo - SP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3CF13" w14:textId="3850C402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1458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F22E" w14:textId="735584C1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1861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6BD3B" w14:textId="5E563C36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606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65733" w14:textId="0CE8AA09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183315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C2667" w14:textId="4166BC24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4798</w:t>
            </w:r>
          </w:p>
        </w:tc>
      </w:tr>
      <w:tr w:rsidR="007C3E91" w:rsidRPr="00B54692" w14:paraId="1DE4276C" w14:textId="77777777" w:rsidTr="00FA0486">
        <w:trPr>
          <w:trHeight w:val="283"/>
        </w:trPr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CD6A7" w14:textId="77777777" w:rsidR="007C3E91" w:rsidRPr="00B54692" w:rsidRDefault="007C3E91" w:rsidP="00AF1DE3">
            <w:pPr>
              <w:spacing w:line="240" w:lineRule="auto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  <w:lang w:val="en-US" w:eastAsia="pt-BR"/>
              </w:rPr>
              <w:t>Tocantins - TO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3ADCB" w14:textId="19976C48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432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F1896" w14:textId="69480614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584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F3C82" w14:textId="1B4DF99C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134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1378C" w14:textId="1DD97E73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8911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CB40D" w14:textId="6AAA6B3D" w:rsidR="007C3E91" w:rsidRPr="00B54692" w:rsidRDefault="007C3E91" w:rsidP="00AF1DE3">
            <w:pPr>
              <w:spacing w:line="240" w:lineRule="auto"/>
              <w:jc w:val="right"/>
              <w:rPr>
                <w:sz w:val="22"/>
                <w:szCs w:val="22"/>
                <w:lang w:eastAsia="pt-BR"/>
              </w:rPr>
            </w:pPr>
            <w:r w:rsidRPr="00B54692">
              <w:rPr>
                <w:sz w:val="22"/>
                <w:szCs w:val="22"/>
              </w:rPr>
              <w:t>1196</w:t>
            </w:r>
          </w:p>
        </w:tc>
      </w:tr>
    </w:tbl>
    <w:p w14:paraId="54C925C3" w14:textId="77777777" w:rsidR="00A2391E" w:rsidRPr="00B54692" w:rsidRDefault="00A2391E" w:rsidP="00A2391E">
      <w:pPr>
        <w:pStyle w:val="Newparagraph"/>
        <w:rPr>
          <w:lang w:val="en-US"/>
        </w:rPr>
      </w:pPr>
    </w:p>
    <w:p w14:paraId="2DC530F7" w14:textId="77777777" w:rsidR="00120CA1" w:rsidRDefault="00120CA1">
      <w:pPr>
        <w:spacing w:line="240" w:lineRule="auto"/>
        <w:rPr>
          <w:b/>
          <w:lang w:val="en-US" w:eastAsia="pt-BR"/>
        </w:rPr>
      </w:pPr>
      <w:r>
        <w:rPr>
          <w:b/>
          <w:lang w:val="en-US" w:eastAsia="pt-BR"/>
        </w:rPr>
        <w:br w:type="page"/>
      </w:r>
    </w:p>
    <w:p w14:paraId="4DAE2C35" w14:textId="594100B6" w:rsidR="00174512" w:rsidRPr="00C67259" w:rsidRDefault="00174512" w:rsidP="00174512">
      <w:pPr>
        <w:pStyle w:val="Tabletitle"/>
        <w:jc w:val="center"/>
        <w:rPr>
          <w:lang w:val="en-US" w:eastAsia="pt-BR"/>
        </w:rPr>
      </w:pPr>
      <w:r w:rsidRPr="00210BCC">
        <w:rPr>
          <w:b/>
          <w:lang w:val="en-US" w:eastAsia="pt-BR"/>
        </w:rPr>
        <w:lastRenderedPageBreak/>
        <w:t xml:space="preserve">Table </w:t>
      </w:r>
      <w:r w:rsidR="00B54692">
        <w:rPr>
          <w:b/>
          <w:lang w:val="en-US" w:eastAsia="pt-BR"/>
        </w:rPr>
        <w:t>3</w:t>
      </w:r>
      <w:r w:rsidRPr="00BB3F54">
        <w:rPr>
          <w:lang w:val="en-US" w:eastAsia="pt-BR"/>
        </w:rPr>
        <w:t xml:space="preserve"> </w:t>
      </w:r>
      <w:r w:rsidR="00B54692">
        <w:rPr>
          <w:lang w:val="en-US" w:eastAsia="pt-BR"/>
        </w:rPr>
        <w:t>–</w:t>
      </w:r>
      <w:r w:rsidRPr="00BB3F54">
        <w:rPr>
          <w:lang w:val="en-US" w:eastAsia="pt-BR"/>
        </w:rPr>
        <w:t xml:space="preserve"> </w:t>
      </w:r>
      <w:r w:rsidRPr="00BB3F54">
        <w:rPr>
          <w:color w:val="000000" w:themeColor="text1"/>
          <w:lang w:val="en-US" w:eastAsia="pt-BR"/>
        </w:rPr>
        <w:t>Instances</w:t>
      </w:r>
      <w:r w:rsidRPr="00BB3F54">
        <w:rPr>
          <w:lang w:val="en-US" w:eastAsia="pt-BR"/>
        </w:rPr>
        <w:t xml:space="preserve"> with </w:t>
      </w:r>
      <w:r w:rsidRPr="00C67259">
        <w:rPr>
          <w:lang w:val="en-US" w:eastAsia="pt-BR"/>
        </w:rPr>
        <w:t>optimal solution found for at least two scenarios.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8"/>
        <w:gridCol w:w="680"/>
        <w:gridCol w:w="768"/>
        <w:gridCol w:w="1008"/>
        <w:gridCol w:w="619"/>
        <w:gridCol w:w="1008"/>
        <w:gridCol w:w="221"/>
        <w:gridCol w:w="1010"/>
        <w:gridCol w:w="1010"/>
        <w:gridCol w:w="619"/>
        <w:gridCol w:w="1008"/>
      </w:tblGrid>
      <w:tr w:rsidR="006E0233" w:rsidRPr="00C67259" w14:paraId="6F2D78DC" w14:textId="77777777" w:rsidTr="004E230A">
        <w:trPr>
          <w:trHeight w:val="290"/>
          <w:jc w:val="center"/>
        </w:trPr>
        <w:tc>
          <w:tcPr>
            <w:tcW w:w="32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0B533C" w14:textId="2A2732F8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Inst</w:t>
            </w:r>
            <w:r w:rsidR="006E0233" w:rsidRPr="00C67259">
              <w:rPr>
                <w:sz w:val="22"/>
                <w:szCs w:val="22"/>
                <w:lang w:val="pt-BR" w:eastAsia="pt-BR"/>
              </w:rPr>
              <w:t>.</w:t>
            </w:r>
          </w:p>
        </w:tc>
        <w:tc>
          <w:tcPr>
            <w:tcW w:w="40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84D43A" w14:textId="468B5B5D" w:rsidR="00CB6FB0" w:rsidRPr="00C67259" w:rsidRDefault="006E0233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i/>
                <w:sz w:val="22"/>
                <w:szCs w:val="22"/>
                <w:lang w:val="en-US" w:eastAsia="pt-BR"/>
              </w:rPr>
              <w:t>α</w:t>
            </w:r>
          </w:p>
        </w:tc>
        <w:tc>
          <w:tcPr>
            <w:tcW w:w="45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CE8E17" w14:textId="0AC51A37" w:rsidR="00CB6FB0" w:rsidRPr="00C67259" w:rsidRDefault="006E0233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i/>
                <w:sz w:val="22"/>
                <w:szCs w:val="22"/>
                <w:lang w:val="en-US" w:eastAsia="pt-BR"/>
              </w:rPr>
              <w:t>β</w:t>
            </w:r>
          </w:p>
        </w:tc>
        <w:tc>
          <w:tcPr>
            <w:tcW w:w="15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DB3BD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B&amp;C</w:t>
            </w:r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53A05" w14:textId="6F56B743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214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F9BEB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CS</w:t>
            </w:r>
          </w:p>
        </w:tc>
      </w:tr>
      <w:tr w:rsidR="006E0233" w:rsidRPr="00C67259" w14:paraId="07FDFF95" w14:textId="77777777" w:rsidTr="004E230A">
        <w:trPr>
          <w:trHeight w:val="290"/>
          <w:jc w:val="center"/>
        </w:trPr>
        <w:tc>
          <w:tcPr>
            <w:tcW w:w="32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827EBE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0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450B60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5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D23F3D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0C713" w14:textId="77777777" w:rsidR="00CB6FB0" w:rsidRPr="00C67259" w:rsidRDefault="00CB6FB0" w:rsidP="004E230A">
            <w:pPr>
              <w:spacing w:line="240" w:lineRule="auto"/>
              <w:jc w:val="center"/>
              <w:rPr>
                <w:i/>
                <w:iCs/>
                <w:sz w:val="22"/>
                <w:szCs w:val="22"/>
                <w:lang w:val="pt-BR" w:eastAsia="pt-BR"/>
              </w:rPr>
            </w:pPr>
            <w:r w:rsidRPr="00C67259">
              <w:rPr>
                <w:i/>
                <w:iCs/>
                <w:sz w:val="22"/>
                <w:szCs w:val="22"/>
                <w:lang w:val="pt-BR" w:eastAsia="pt-BR"/>
              </w:rPr>
              <w:t>Z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1FB6B" w14:textId="77777777" w:rsidR="00CB6FB0" w:rsidRPr="00C67259" w:rsidRDefault="00CB6FB0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r w:rsidRPr="00C67259">
              <w:rPr>
                <w:i/>
                <w:sz w:val="22"/>
                <w:szCs w:val="22"/>
                <w:lang w:val="pt-BR" w:eastAsia="pt-BR"/>
              </w:rPr>
              <w:t>Gap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717B5" w14:textId="77777777" w:rsidR="00CB6FB0" w:rsidRPr="00C67259" w:rsidRDefault="00CB6FB0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r w:rsidRPr="00C67259">
              <w:rPr>
                <w:i/>
                <w:sz w:val="22"/>
                <w:szCs w:val="22"/>
                <w:lang w:val="pt-BR" w:eastAsia="pt-BR"/>
              </w:rPr>
              <w:t>Time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53A71" w14:textId="6CC18491" w:rsidR="00CB6FB0" w:rsidRPr="00C67259" w:rsidRDefault="00CB6FB0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FEA06" w14:textId="2000E3B9" w:rsidR="00CB6FB0" w:rsidRPr="00C67259" w:rsidRDefault="00CB6FB0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proofErr w:type="spellStart"/>
            <w:r w:rsidRPr="00C67259">
              <w:rPr>
                <w:i/>
                <w:sz w:val="22"/>
                <w:szCs w:val="22"/>
                <w:lang w:val="pt-BR" w:eastAsia="pt-BR"/>
              </w:rPr>
              <w:t>Bst</w:t>
            </w:r>
            <w:proofErr w:type="spellEnd"/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1D474" w14:textId="77777777" w:rsidR="00CB6FB0" w:rsidRPr="00C67259" w:rsidRDefault="00CB6FB0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proofErr w:type="spellStart"/>
            <w:r w:rsidRPr="00C67259">
              <w:rPr>
                <w:i/>
                <w:sz w:val="22"/>
                <w:szCs w:val="22"/>
                <w:lang w:val="pt-BR" w:eastAsia="pt-BR"/>
              </w:rPr>
              <w:t>Avg</w:t>
            </w:r>
            <w:proofErr w:type="spellEnd"/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02BAD" w14:textId="77777777" w:rsidR="00CB6FB0" w:rsidRPr="00C67259" w:rsidRDefault="00CB6FB0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proofErr w:type="spellStart"/>
            <w:r w:rsidRPr="00C67259">
              <w:rPr>
                <w:i/>
                <w:sz w:val="22"/>
                <w:szCs w:val="22"/>
                <w:lang w:val="pt-BR" w:eastAsia="pt-BR"/>
              </w:rPr>
              <w:t>Dev</w:t>
            </w:r>
            <w:proofErr w:type="spellEnd"/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854E6" w14:textId="77777777" w:rsidR="00CB6FB0" w:rsidRPr="00C67259" w:rsidRDefault="00CB6FB0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r w:rsidRPr="00C67259">
              <w:rPr>
                <w:i/>
                <w:sz w:val="22"/>
                <w:szCs w:val="22"/>
                <w:lang w:val="pt-BR" w:eastAsia="pt-BR"/>
              </w:rPr>
              <w:t>Time</w:t>
            </w:r>
          </w:p>
        </w:tc>
      </w:tr>
      <w:tr w:rsidR="006E0233" w:rsidRPr="00C67259" w14:paraId="291F31B7" w14:textId="77777777" w:rsidTr="004E230A">
        <w:trPr>
          <w:trHeight w:val="290"/>
          <w:jc w:val="center"/>
        </w:trPr>
        <w:tc>
          <w:tcPr>
            <w:tcW w:w="32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42ACB4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AC</w:t>
            </w:r>
          </w:p>
        </w:tc>
        <w:tc>
          <w:tcPr>
            <w:tcW w:w="4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E84A5C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34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8484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23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D6E4E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167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8293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0BE1" w14:textId="1018F446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13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A5B5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4EAF8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167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FA3F" w14:textId="7E2FE8B1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167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B07AB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2195" w14:textId="44EF47FB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2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86</w:t>
            </w:r>
          </w:p>
        </w:tc>
      </w:tr>
      <w:tr w:rsidR="006E0233" w:rsidRPr="00C67259" w14:paraId="777EFFF6" w14:textId="77777777" w:rsidTr="004E230A">
        <w:trPr>
          <w:trHeight w:val="290"/>
          <w:jc w:val="center"/>
        </w:trPr>
        <w:tc>
          <w:tcPr>
            <w:tcW w:w="32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C2F221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F9BC0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704B2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46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BE261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186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8622D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B485E" w14:textId="619DED1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21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406E7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B412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186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DC9A" w14:textId="6CDB0E5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186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AD0D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FB2E7" w14:textId="3A20144F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47</w:t>
            </w:r>
          </w:p>
        </w:tc>
      </w:tr>
      <w:tr w:rsidR="006E0233" w:rsidRPr="00C67259" w14:paraId="42D38C9F" w14:textId="77777777" w:rsidTr="004E230A">
        <w:trPr>
          <w:trHeight w:val="290"/>
          <w:jc w:val="center"/>
        </w:trPr>
        <w:tc>
          <w:tcPr>
            <w:tcW w:w="32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2E7B79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43BB95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008D1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69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EEA8D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190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91F02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745E6" w14:textId="722629A6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07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16EE8" w14:textId="5D8AFCA3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898EB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190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F32A9" w14:textId="77362263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190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73538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1652F" w14:textId="5B5841DD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19</w:t>
            </w:r>
          </w:p>
        </w:tc>
      </w:tr>
      <w:tr w:rsidR="006E0233" w:rsidRPr="00C67259" w14:paraId="59B52670" w14:textId="77777777" w:rsidTr="004E230A">
        <w:trPr>
          <w:trHeight w:val="290"/>
          <w:jc w:val="center"/>
        </w:trPr>
        <w:tc>
          <w:tcPr>
            <w:tcW w:w="32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C693B7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AM</w:t>
            </w:r>
          </w:p>
        </w:tc>
        <w:tc>
          <w:tcPr>
            <w:tcW w:w="4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1DB929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63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52007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43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A86FB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648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2E3D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B8F1" w14:textId="01E57219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16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6ED23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2DA9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648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86CFC" w14:textId="5044380A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648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9C90D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2D8D5" w14:textId="2F0A6535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49</w:t>
            </w:r>
          </w:p>
        </w:tc>
      </w:tr>
      <w:tr w:rsidR="006E0233" w:rsidRPr="00C67259" w14:paraId="69D20A3B" w14:textId="77777777" w:rsidTr="004E230A">
        <w:trPr>
          <w:trHeight w:val="290"/>
          <w:jc w:val="center"/>
        </w:trPr>
        <w:tc>
          <w:tcPr>
            <w:tcW w:w="32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908655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7E3714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3F00D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86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D113D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666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B4E4A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53E8" w14:textId="3AE0A73A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04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AE21F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7609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666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A08A5" w14:textId="501C409F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666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5F74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CEA37" w14:textId="7F54EC8F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06</w:t>
            </w:r>
          </w:p>
        </w:tc>
      </w:tr>
      <w:tr w:rsidR="006E0233" w:rsidRPr="00C67259" w14:paraId="6A8920AD" w14:textId="77777777" w:rsidTr="004E230A">
        <w:trPr>
          <w:trHeight w:val="290"/>
          <w:jc w:val="center"/>
        </w:trPr>
        <w:tc>
          <w:tcPr>
            <w:tcW w:w="32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DF79DD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52D380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8A286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129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FE463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666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9B7F5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2ED92" w14:textId="6C61C9CB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04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0E363" w14:textId="380AD65A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035CA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666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C64A5" w14:textId="2B41A068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666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DD4BF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7962D" w14:textId="51CF378E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05</w:t>
            </w:r>
          </w:p>
        </w:tc>
      </w:tr>
      <w:tr w:rsidR="006E0233" w:rsidRPr="00C67259" w14:paraId="543270A8" w14:textId="77777777" w:rsidTr="004E230A">
        <w:trPr>
          <w:trHeight w:val="290"/>
          <w:jc w:val="center"/>
        </w:trPr>
        <w:tc>
          <w:tcPr>
            <w:tcW w:w="32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B76F01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AP</w:t>
            </w:r>
          </w:p>
        </w:tc>
        <w:tc>
          <w:tcPr>
            <w:tcW w:w="4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2A5140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29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C06EC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19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838C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65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D5659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4890" w14:textId="721BCC29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09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6094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E44E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65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E7CAB" w14:textId="19B2F0AD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65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A189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ED085" w14:textId="46CA9DE0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61</w:t>
            </w:r>
          </w:p>
        </w:tc>
      </w:tr>
      <w:tr w:rsidR="006E0233" w:rsidRPr="00C67259" w14:paraId="08AFFA90" w14:textId="77777777" w:rsidTr="004E230A">
        <w:trPr>
          <w:trHeight w:val="290"/>
          <w:jc w:val="center"/>
        </w:trPr>
        <w:tc>
          <w:tcPr>
            <w:tcW w:w="32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18BDEA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3A8E88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A6B0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39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97903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76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46871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796BC" w14:textId="0FA08E86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1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05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826A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DE75C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76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9FDE" w14:textId="119FB815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76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F39F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EAC8" w14:textId="2BA7411B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17</w:t>
            </w:r>
          </w:p>
        </w:tc>
      </w:tr>
      <w:tr w:rsidR="006E0233" w:rsidRPr="00C67259" w14:paraId="5D708461" w14:textId="77777777" w:rsidTr="004E230A">
        <w:trPr>
          <w:trHeight w:val="290"/>
          <w:jc w:val="center"/>
        </w:trPr>
        <w:tc>
          <w:tcPr>
            <w:tcW w:w="32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2C1C1C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3F480B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BC117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58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B42D5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78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FB70D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E471D" w14:textId="53049D85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07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AF1C2" w14:textId="12CE0C12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99197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78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34032" w14:textId="0D47DC4D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78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29F0D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C63E0" w14:textId="2DC1E39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12</w:t>
            </w:r>
          </w:p>
        </w:tc>
      </w:tr>
      <w:tr w:rsidR="006E0233" w:rsidRPr="00C67259" w14:paraId="4C8FEB72" w14:textId="77777777" w:rsidTr="004E230A">
        <w:trPr>
          <w:trHeight w:val="290"/>
          <w:jc w:val="center"/>
        </w:trPr>
        <w:tc>
          <w:tcPr>
            <w:tcW w:w="32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936EC1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RJ</w:t>
            </w:r>
          </w:p>
        </w:tc>
        <w:tc>
          <w:tcPr>
            <w:tcW w:w="4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0CC311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320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46507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226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8F23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3416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2A80" w14:textId="2C30A2AC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6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98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F42D8" w14:textId="2AFE1B96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3600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44A36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C91F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3606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35305" w14:textId="3297AB0E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3604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4DFD3" w14:textId="2541C1A8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06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B88E7" w14:textId="62DB85EA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1238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75</w:t>
            </w:r>
          </w:p>
        </w:tc>
      </w:tr>
      <w:tr w:rsidR="006E0233" w:rsidRPr="00C67259" w14:paraId="7494889A" w14:textId="77777777" w:rsidTr="004E230A">
        <w:trPr>
          <w:trHeight w:val="290"/>
          <w:jc w:val="center"/>
        </w:trPr>
        <w:tc>
          <w:tcPr>
            <w:tcW w:w="32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4852F9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A3FD24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30A05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453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447A6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3655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5902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C9A49" w14:textId="6FAD7975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29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15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C653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35E5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3655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6090" w14:textId="01B40BA6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3655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745D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FDF6" w14:textId="0855A68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26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20</w:t>
            </w:r>
          </w:p>
        </w:tc>
      </w:tr>
      <w:tr w:rsidR="006E0233" w:rsidRPr="00C67259" w14:paraId="78D34B18" w14:textId="77777777" w:rsidTr="004E230A">
        <w:trPr>
          <w:trHeight w:val="290"/>
          <w:jc w:val="center"/>
        </w:trPr>
        <w:tc>
          <w:tcPr>
            <w:tcW w:w="32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496BAB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B42C00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8F4A3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680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DE129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3655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3DAD4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ED773" w14:textId="031354DA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82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C27DA" w14:textId="05B1CC0F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19E34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3655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EF9B8" w14:textId="11E370DE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3655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0EF6F7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52398" w14:textId="78588195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3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03</w:t>
            </w:r>
          </w:p>
        </w:tc>
      </w:tr>
      <w:tr w:rsidR="006E0233" w:rsidRPr="00C67259" w14:paraId="5FD6683D" w14:textId="77777777" w:rsidTr="004E230A">
        <w:trPr>
          <w:trHeight w:val="290"/>
          <w:jc w:val="center"/>
        </w:trPr>
        <w:tc>
          <w:tcPr>
            <w:tcW w:w="32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F4BF7E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RR</w:t>
            </w:r>
          </w:p>
        </w:tc>
        <w:tc>
          <w:tcPr>
            <w:tcW w:w="4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6334A4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52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58AF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35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1B00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77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29848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8CE5C" w14:textId="55CBA348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2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6ED8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42FD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77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BAC0" w14:textId="4A70E98D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77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D4599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BCFF" w14:textId="48B7007C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32</w:t>
            </w:r>
          </w:p>
        </w:tc>
      </w:tr>
      <w:tr w:rsidR="006E0233" w:rsidRPr="00C67259" w14:paraId="30BBD637" w14:textId="77777777" w:rsidTr="004E230A">
        <w:trPr>
          <w:trHeight w:val="290"/>
          <w:jc w:val="center"/>
        </w:trPr>
        <w:tc>
          <w:tcPr>
            <w:tcW w:w="32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69D1B0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9E2B7F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89D2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70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EF93B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78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C3243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10868" w14:textId="2A26E569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01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C7658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4CB7B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78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32C2" w14:textId="5CBAE9D0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78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06BB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E0DFF" w14:textId="547FB669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02</w:t>
            </w:r>
          </w:p>
        </w:tc>
      </w:tr>
      <w:tr w:rsidR="006E0233" w:rsidRPr="00C67259" w14:paraId="7437CC5F" w14:textId="77777777" w:rsidTr="004E230A">
        <w:trPr>
          <w:trHeight w:val="290"/>
          <w:jc w:val="center"/>
        </w:trPr>
        <w:tc>
          <w:tcPr>
            <w:tcW w:w="32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15C902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CD2114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ABD73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105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2E607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78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F811E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94F4A" w14:textId="294D042F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3993B" w14:textId="10EE13CC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A53FD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78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4C56F" w14:textId="26BCE813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78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719D4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6A014" w14:textId="1E00601A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04</w:t>
            </w:r>
          </w:p>
        </w:tc>
      </w:tr>
      <w:tr w:rsidR="006E0233" w:rsidRPr="00C67259" w14:paraId="0F378BD7" w14:textId="77777777" w:rsidTr="004E230A">
        <w:trPr>
          <w:trHeight w:val="290"/>
          <w:jc w:val="center"/>
        </w:trPr>
        <w:tc>
          <w:tcPr>
            <w:tcW w:w="32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A83FB1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SE</w:t>
            </w:r>
          </w:p>
        </w:tc>
        <w:tc>
          <w:tcPr>
            <w:tcW w:w="4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A0216D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84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F07F3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57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0B557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2491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B00E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4070A" w14:textId="3C1FD100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452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26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F16F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11141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2475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D3F6" w14:textId="777E6179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2470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20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36D0C" w14:textId="5D293970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19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B0F51" w14:textId="789CCE1B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333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69</w:t>
            </w:r>
          </w:p>
        </w:tc>
      </w:tr>
      <w:tr w:rsidR="006E0233" w:rsidRPr="00C67259" w14:paraId="03925394" w14:textId="77777777" w:rsidTr="004E230A">
        <w:trPr>
          <w:trHeight w:val="290"/>
          <w:jc w:val="center"/>
        </w:trPr>
        <w:tc>
          <w:tcPr>
            <w:tcW w:w="32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FC82DB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34FDE6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D4170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115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3A34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2645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9D8E5" w14:textId="138796BF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2BAB5" w14:textId="73E027D8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3600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192B7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2BC1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2644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96A92" w14:textId="44BBDB8C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2643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40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4C9D" w14:textId="1F9C7176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FA40" w14:textId="1B9D4A5B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197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75</w:t>
            </w:r>
          </w:p>
        </w:tc>
      </w:tr>
      <w:tr w:rsidR="006E0233" w:rsidRPr="00C67259" w14:paraId="56E25F76" w14:textId="77777777" w:rsidTr="004E230A">
        <w:trPr>
          <w:trHeight w:val="290"/>
          <w:jc w:val="center"/>
        </w:trPr>
        <w:tc>
          <w:tcPr>
            <w:tcW w:w="32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9CFEA7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E214BF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2D98C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173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0BADC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2680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D4C15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CAA62" w14:textId="0A708C2F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822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07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12287" w14:textId="187A435E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68655" w14:textId="77777777" w:rsidR="00CB6FB0" w:rsidRPr="00C67259" w:rsidRDefault="00CB6FB0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/>
                <w:bCs/>
                <w:sz w:val="22"/>
                <w:szCs w:val="22"/>
                <w:lang w:val="pt-BR" w:eastAsia="pt-BR"/>
              </w:rPr>
              <w:t>2680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C5D4A" w14:textId="1DD15E2C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2680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3EE2C" w14:textId="77777777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4E56E" w14:textId="5FCB9A9F" w:rsidR="00CB6FB0" w:rsidRPr="00C67259" w:rsidRDefault="00CB6FB0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5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37</w:t>
            </w:r>
          </w:p>
        </w:tc>
      </w:tr>
      <w:tr w:rsidR="00C67259" w:rsidRPr="00C67259" w14:paraId="07BD40F7" w14:textId="77777777" w:rsidTr="004E230A">
        <w:trPr>
          <w:trHeight w:val="290"/>
          <w:jc w:val="center"/>
        </w:trPr>
        <w:tc>
          <w:tcPr>
            <w:tcW w:w="11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51C0B" w14:textId="77777777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proofErr w:type="spellStart"/>
            <w:r w:rsidRPr="00C67259">
              <w:rPr>
                <w:sz w:val="22"/>
                <w:szCs w:val="22"/>
                <w:lang w:val="pt-BR" w:eastAsia="pt-BR"/>
              </w:rPr>
              <w:t>Average</w:t>
            </w:r>
            <w:proofErr w:type="spellEnd"/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1A218" w14:textId="7F098BE5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1195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39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45339" w14:textId="01BCF571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39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9B01C" w14:textId="0281F6FE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472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68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60C7F" w14:textId="257720DA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A344F" w14:textId="6E5BB2E5" w:rsidR="00CB6FB0" w:rsidRPr="00C67259" w:rsidRDefault="00CB6FB0" w:rsidP="004E230A">
            <w:pPr>
              <w:spacing w:line="240" w:lineRule="auto"/>
              <w:jc w:val="center"/>
              <w:rPr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Cs/>
                <w:sz w:val="22"/>
                <w:szCs w:val="22"/>
                <w:lang w:val="pt-BR" w:eastAsia="pt-BR"/>
              </w:rPr>
              <w:t>1205</w:t>
            </w:r>
            <w:r w:rsidR="004E230A" w:rsidRPr="00C67259">
              <w:rPr>
                <w:bCs/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bCs/>
                <w:sz w:val="22"/>
                <w:szCs w:val="22"/>
                <w:lang w:val="pt-BR" w:eastAsia="pt-BR"/>
              </w:rPr>
              <w:t>00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5A22C" w14:textId="26EC2CC0" w:rsidR="00CB6FB0" w:rsidRPr="00C67259" w:rsidRDefault="00CB6FB0" w:rsidP="004E230A">
            <w:pPr>
              <w:spacing w:line="240" w:lineRule="auto"/>
              <w:jc w:val="center"/>
              <w:rPr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Cs/>
                <w:sz w:val="22"/>
                <w:szCs w:val="22"/>
                <w:lang w:val="pt-BR" w:eastAsia="pt-BR"/>
              </w:rPr>
              <w:t>1204</w:t>
            </w:r>
            <w:r w:rsidR="004E230A" w:rsidRPr="00C67259">
              <w:rPr>
                <w:bCs/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bCs/>
                <w:sz w:val="22"/>
                <w:szCs w:val="22"/>
                <w:lang w:val="pt-BR" w:eastAsia="pt-BR"/>
              </w:rPr>
              <w:t>59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B6C57" w14:textId="6639E7DD" w:rsidR="00CB6FB0" w:rsidRPr="00C67259" w:rsidRDefault="00CB6FB0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C67259">
              <w:rPr>
                <w:sz w:val="22"/>
                <w:szCs w:val="22"/>
                <w:lang w:val="pt-BR" w:eastAsia="pt-BR"/>
              </w:rPr>
              <w:t>0</w:t>
            </w:r>
            <w:r w:rsidR="004E230A" w:rsidRPr="00C67259">
              <w:rPr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sz w:val="22"/>
                <w:szCs w:val="22"/>
                <w:lang w:val="pt-BR" w:eastAsia="pt-BR"/>
              </w:rPr>
              <w:t>02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83745" w14:textId="2B08E39E" w:rsidR="00CB6FB0" w:rsidRPr="00C67259" w:rsidRDefault="00CB6FB0" w:rsidP="004E230A">
            <w:pPr>
              <w:spacing w:line="240" w:lineRule="auto"/>
              <w:jc w:val="center"/>
              <w:rPr>
                <w:bCs/>
                <w:sz w:val="22"/>
                <w:szCs w:val="22"/>
                <w:lang w:val="pt-BR" w:eastAsia="pt-BR"/>
              </w:rPr>
            </w:pPr>
            <w:r w:rsidRPr="00C67259">
              <w:rPr>
                <w:bCs/>
                <w:sz w:val="22"/>
                <w:szCs w:val="22"/>
                <w:lang w:val="pt-BR" w:eastAsia="pt-BR"/>
              </w:rPr>
              <w:t>100</w:t>
            </w:r>
            <w:r w:rsidR="004E230A" w:rsidRPr="00C67259">
              <w:rPr>
                <w:bCs/>
                <w:sz w:val="22"/>
                <w:szCs w:val="22"/>
                <w:lang w:val="pt-BR" w:eastAsia="pt-BR"/>
              </w:rPr>
              <w:t>.</w:t>
            </w:r>
            <w:r w:rsidRPr="00C67259">
              <w:rPr>
                <w:bCs/>
                <w:sz w:val="22"/>
                <w:szCs w:val="22"/>
                <w:lang w:val="pt-BR" w:eastAsia="pt-BR"/>
              </w:rPr>
              <w:t>57</w:t>
            </w:r>
          </w:p>
        </w:tc>
      </w:tr>
    </w:tbl>
    <w:p w14:paraId="2B2F57CC" w14:textId="28A98521" w:rsidR="00CB6FB0" w:rsidRPr="00C67259" w:rsidRDefault="00CB6FB0" w:rsidP="00CB6FB0">
      <w:pPr>
        <w:rPr>
          <w:lang w:val="en-US" w:eastAsia="pt-BR"/>
        </w:rPr>
      </w:pPr>
    </w:p>
    <w:p w14:paraId="14435C23" w14:textId="77777777" w:rsidR="00120CA1" w:rsidRDefault="00120CA1">
      <w:pPr>
        <w:spacing w:line="240" w:lineRule="auto"/>
        <w:rPr>
          <w:b/>
          <w:lang w:val="en-US" w:eastAsia="pt-BR"/>
        </w:rPr>
      </w:pPr>
      <w:r>
        <w:rPr>
          <w:b/>
          <w:lang w:val="en-US" w:eastAsia="pt-BR"/>
        </w:rPr>
        <w:br w:type="page"/>
      </w:r>
    </w:p>
    <w:p w14:paraId="282C539D" w14:textId="4C55D7C4" w:rsidR="00174512" w:rsidRDefault="00174512" w:rsidP="00174512">
      <w:pPr>
        <w:pStyle w:val="Tabletitle"/>
        <w:jc w:val="center"/>
        <w:rPr>
          <w:lang w:val="en-US" w:eastAsia="pt-BR"/>
        </w:rPr>
      </w:pPr>
      <w:r w:rsidRPr="00210BCC">
        <w:rPr>
          <w:b/>
          <w:lang w:val="en-US" w:eastAsia="pt-BR"/>
        </w:rPr>
        <w:lastRenderedPageBreak/>
        <w:t xml:space="preserve">Table </w:t>
      </w:r>
      <w:r w:rsidR="00C67259">
        <w:rPr>
          <w:b/>
          <w:lang w:val="en-US" w:eastAsia="pt-BR"/>
        </w:rPr>
        <w:t>4</w:t>
      </w:r>
      <w:r w:rsidRPr="00BB3F54">
        <w:rPr>
          <w:lang w:val="en-US" w:eastAsia="pt-BR"/>
        </w:rPr>
        <w:t xml:space="preserve"> </w:t>
      </w:r>
      <w:r w:rsidR="00C67259">
        <w:rPr>
          <w:lang w:val="en-US" w:eastAsia="pt-BR"/>
        </w:rPr>
        <w:t>–</w:t>
      </w:r>
      <w:r w:rsidRPr="00BB3F54">
        <w:rPr>
          <w:lang w:val="en-US" w:eastAsia="pt-BR"/>
        </w:rPr>
        <w:t xml:space="preserve"> Instances</w:t>
      </w:r>
      <w:r w:rsidR="00C67259">
        <w:rPr>
          <w:lang w:val="en-US" w:eastAsia="pt-BR"/>
        </w:rPr>
        <w:t xml:space="preserve"> w</w:t>
      </w:r>
      <w:r w:rsidRPr="00BB3F54">
        <w:rPr>
          <w:lang w:val="en-US" w:eastAsia="pt-BR"/>
        </w:rPr>
        <w:t>ith a good solution found for at least two scenarios.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0"/>
        <w:gridCol w:w="830"/>
        <w:gridCol w:w="833"/>
        <w:gridCol w:w="976"/>
        <w:gridCol w:w="542"/>
        <w:gridCol w:w="976"/>
        <w:gridCol w:w="163"/>
        <w:gridCol w:w="897"/>
        <w:gridCol w:w="1030"/>
        <w:gridCol w:w="525"/>
        <w:gridCol w:w="897"/>
      </w:tblGrid>
      <w:tr w:rsidR="000F473E" w:rsidRPr="00B03855" w14:paraId="249CFC3D" w14:textId="77777777" w:rsidTr="000F473E">
        <w:trPr>
          <w:trHeight w:val="290"/>
          <w:jc w:val="center"/>
        </w:trPr>
        <w:tc>
          <w:tcPr>
            <w:tcW w:w="48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7C6465" w14:textId="77777777" w:rsidR="000F473E" w:rsidRPr="00B03855" w:rsidRDefault="000F473E" w:rsidP="000F473E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Inst.</w:t>
            </w:r>
          </w:p>
        </w:tc>
        <w:tc>
          <w:tcPr>
            <w:tcW w:w="48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24375B" w14:textId="500DEBBE" w:rsidR="000F473E" w:rsidRPr="00B03855" w:rsidRDefault="000F473E" w:rsidP="000F473E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i/>
                <w:sz w:val="22"/>
                <w:szCs w:val="22"/>
                <w:lang w:val="en-US" w:eastAsia="pt-BR"/>
              </w:rPr>
              <w:t>α</w:t>
            </w:r>
          </w:p>
        </w:tc>
        <w:tc>
          <w:tcPr>
            <w:tcW w:w="48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6C6E87" w14:textId="4119AD4B" w:rsidR="000F473E" w:rsidRPr="00B03855" w:rsidRDefault="000F473E" w:rsidP="000F473E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i/>
                <w:sz w:val="22"/>
                <w:szCs w:val="22"/>
                <w:lang w:val="en-US" w:eastAsia="pt-BR"/>
              </w:rPr>
              <w:t>β</w:t>
            </w:r>
          </w:p>
        </w:tc>
        <w:tc>
          <w:tcPr>
            <w:tcW w:w="146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93465" w14:textId="77777777" w:rsidR="000F473E" w:rsidRPr="00B03855" w:rsidRDefault="000F473E" w:rsidP="000F473E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B&amp;C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BCA33" w14:textId="1B8ECA15" w:rsidR="000F473E" w:rsidRPr="00B03855" w:rsidRDefault="000F473E" w:rsidP="000F473E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19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8F99E" w14:textId="77777777" w:rsidR="000F473E" w:rsidRPr="00B03855" w:rsidRDefault="000F473E" w:rsidP="000F473E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CS</w:t>
            </w:r>
          </w:p>
        </w:tc>
      </w:tr>
      <w:tr w:rsidR="004E230A" w:rsidRPr="00B03855" w14:paraId="1A43BC17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8581D5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D2A1C4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94D0CA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AC781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iCs/>
                <w:sz w:val="22"/>
                <w:szCs w:val="22"/>
                <w:lang w:val="pt-BR" w:eastAsia="pt-BR"/>
              </w:rPr>
            </w:pPr>
            <w:r w:rsidRPr="00B03855">
              <w:rPr>
                <w:i/>
                <w:iCs/>
                <w:sz w:val="22"/>
                <w:szCs w:val="22"/>
                <w:lang w:val="pt-BR" w:eastAsia="pt-BR"/>
              </w:rPr>
              <w:t>Z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4458D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r w:rsidRPr="00B03855">
              <w:rPr>
                <w:i/>
                <w:sz w:val="22"/>
                <w:szCs w:val="22"/>
                <w:lang w:val="pt-BR" w:eastAsia="pt-BR"/>
              </w:rPr>
              <w:t>Gap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D1A12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r w:rsidRPr="00B03855">
              <w:rPr>
                <w:i/>
                <w:sz w:val="22"/>
                <w:szCs w:val="22"/>
                <w:lang w:val="pt-BR" w:eastAsia="pt-BR"/>
              </w:rPr>
              <w:t>Time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6E1B74" w14:textId="4FEB4B10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FEED0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proofErr w:type="spellStart"/>
            <w:r w:rsidRPr="00B03855">
              <w:rPr>
                <w:i/>
                <w:sz w:val="22"/>
                <w:szCs w:val="22"/>
                <w:lang w:val="pt-BR" w:eastAsia="pt-BR"/>
              </w:rPr>
              <w:t>Bst</w:t>
            </w:r>
            <w:proofErr w:type="spellEnd"/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9417B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proofErr w:type="spellStart"/>
            <w:r w:rsidRPr="00B03855">
              <w:rPr>
                <w:i/>
                <w:sz w:val="22"/>
                <w:szCs w:val="22"/>
                <w:lang w:val="pt-BR" w:eastAsia="pt-BR"/>
              </w:rPr>
              <w:t>Avg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1F410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proofErr w:type="spellStart"/>
            <w:r w:rsidRPr="00B03855">
              <w:rPr>
                <w:i/>
                <w:sz w:val="22"/>
                <w:szCs w:val="22"/>
                <w:lang w:val="pt-BR" w:eastAsia="pt-BR"/>
              </w:rPr>
              <w:t>Dev</w:t>
            </w:r>
            <w:proofErr w:type="spellEnd"/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CC9BA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r w:rsidRPr="00B03855">
              <w:rPr>
                <w:i/>
                <w:sz w:val="22"/>
                <w:szCs w:val="22"/>
                <w:lang w:val="pt-BR" w:eastAsia="pt-BR"/>
              </w:rPr>
              <w:t>Time</w:t>
            </w:r>
          </w:p>
        </w:tc>
      </w:tr>
      <w:tr w:rsidR="004E230A" w:rsidRPr="00B03855" w14:paraId="37E3090F" w14:textId="77777777" w:rsidTr="000F473E">
        <w:trPr>
          <w:trHeight w:val="290"/>
          <w:jc w:val="center"/>
        </w:trPr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93834A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AL</w:t>
            </w:r>
          </w:p>
        </w:tc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208BEB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72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48EA3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0DC01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4206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4F592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DA866" w14:textId="7EDABAD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593.33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21A08" w14:textId="10AB90F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DA1F6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4175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B3A46" w14:textId="196BCE8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4137.60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77C73" w14:textId="5B95B04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0.90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E2CA3" w14:textId="3EDD494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1287.98</w:t>
            </w:r>
          </w:p>
        </w:tc>
      </w:tr>
      <w:tr w:rsidR="004E230A" w:rsidRPr="00B03855" w14:paraId="0776446B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DF65DC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536FE1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7E519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98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CF289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4511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12E63" w14:textId="26C76B7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0.29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63C9" w14:textId="161A3268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9C500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6693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4511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6B327" w14:textId="26CE1B3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4510.00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96EA" w14:textId="7EB69BE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17C9D" w14:textId="2685D00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1453.87</w:t>
            </w:r>
          </w:p>
        </w:tc>
      </w:tr>
      <w:tr w:rsidR="004E230A" w:rsidRPr="00B03855" w14:paraId="3E457C13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2B64E2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CA0BCB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32E7B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B0650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4588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E1EE6" w14:textId="6A247E1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0.16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456DE" w14:textId="50C8011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5390B" w14:textId="20E3FEC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A5640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4589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BCDCF" w14:textId="1D336DF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4588.00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36213" w14:textId="3385BD7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677FB" w14:textId="4BC449D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169.33</w:t>
            </w:r>
          </w:p>
        </w:tc>
      </w:tr>
      <w:tr w:rsidR="004E230A" w:rsidRPr="00B03855" w14:paraId="743D268B" w14:textId="77777777" w:rsidTr="000F473E">
        <w:trPr>
          <w:trHeight w:val="290"/>
          <w:jc w:val="center"/>
        </w:trPr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B5BEF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ES</w:t>
            </w:r>
          </w:p>
        </w:tc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6BF04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138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ED3BA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94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D55EC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2629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5FFED" w14:textId="2869952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0.53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DB9E" w14:textId="720A806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4943" w14:textId="65B2365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47BC2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2575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BB50" w14:textId="509E3A9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2566.40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AAD06" w14:textId="1E401FF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AB87" w14:textId="70C67C5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2070.63</w:t>
            </w:r>
          </w:p>
        </w:tc>
      </w:tr>
      <w:tr w:rsidR="004E230A" w:rsidRPr="00B03855" w14:paraId="29F2BDA1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FC8DCB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D882C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E0AEB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188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5D887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2740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6FF6" w14:textId="75F349F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0.39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FDB2" w14:textId="1943E42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85A86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59DC0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2743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184C6" w14:textId="52CFFA3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2742.60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F7859" w14:textId="62CECED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8AEB3" w14:textId="32D9424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1072.23</w:t>
            </w:r>
          </w:p>
        </w:tc>
      </w:tr>
      <w:tr w:rsidR="004E230A" w:rsidRPr="00B03855" w14:paraId="2F9B54FA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61909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F4FF86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B6529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282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4B98C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2769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F2008" w14:textId="19A40CA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0.22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C8328" w14:textId="755A433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7094D7" w14:textId="00DA9E5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AA099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2771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FD2AC" w14:textId="018B3CA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2771.00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1C6BB" w14:textId="7BB05FE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1E141" w14:textId="1DFCAC5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103.23</w:t>
            </w:r>
          </w:p>
        </w:tc>
      </w:tr>
      <w:tr w:rsidR="004E230A" w:rsidRPr="00B03855" w14:paraId="4A9E3E74" w14:textId="77777777" w:rsidTr="000F473E">
        <w:trPr>
          <w:trHeight w:val="290"/>
          <w:jc w:val="center"/>
        </w:trPr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17D6E7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MA</w:t>
            </w:r>
          </w:p>
        </w:tc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9C6530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121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2B349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84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D0FC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12106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28BD" w14:textId="76ED3B7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3.83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C8A8" w14:textId="69DC3F1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A163" w14:textId="5DF92C1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B09F7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12134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08A4" w14:textId="0006B13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12098.00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A7975" w14:textId="5ADADCD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0.30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68E1" w14:textId="4D36054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1397.61</w:t>
            </w:r>
          </w:p>
        </w:tc>
      </w:tr>
      <w:tr w:rsidR="004E230A" w:rsidRPr="00B03855" w14:paraId="75DF7405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CEC341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2569A9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321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169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70F3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12863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F6E3" w14:textId="69FED1E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0.94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4FCA" w14:textId="2DECDA3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AC62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D07B1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12883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CDD7" w14:textId="7ADF760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12877.20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A851" w14:textId="2426C14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304E5" w14:textId="02A3D2F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2432.26</w:t>
            </w:r>
          </w:p>
        </w:tc>
      </w:tr>
      <w:tr w:rsidR="004E230A" w:rsidRPr="00B03855" w14:paraId="3C8C795D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72D1D0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E7E4EB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5C25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254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E766E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13052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20B1E" w14:textId="57B8E128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0.37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1375E" w14:textId="7D48ACA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5F735" w14:textId="3B1C9EC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956E3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13057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729DF" w14:textId="71F1049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13056.80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DF699" w14:textId="402974D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A3A54" w14:textId="5215C83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792.82</w:t>
            </w:r>
          </w:p>
        </w:tc>
      </w:tr>
      <w:tr w:rsidR="004E230A" w:rsidRPr="00B03855" w14:paraId="0E93893E" w14:textId="77777777" w:rsidTr="000F473E">
        <w:trPr>
          <w:trHeight w:val="290"/>
          <w:jc w:val="center"/>
        </w:trPr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18BE3F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MS</w:t>
            </w:r>
          </w:p>
        </w:tc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477271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205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E471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141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43A7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sz w:val="22"/>
                <w:szCs w:val="22"/>
                <w:lang w:val="pt-BR" w:eastAsia="pt-BR"/>
              </w:rPr>
              <w:t>2754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6450" w14:textId="23CBCA2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1.38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3AA3" w14:textId="51C4ED7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E566F" w14:textId="540447B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6A449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2747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954B1" w14:textId="55069DB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2744.20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2F1C7" w14:textId="4590E7C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0.10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23336" w14:textId="2DB607F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2118.06</w:t>
            </w:r>
          </w:p>
        </w:tc>
      </w:tr>
      <w:tr w:rsidR="004E230A" w:rsidRPr="00B03855" w14:paraId="3D7576E4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04D535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74293F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2B4D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282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2BDF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2835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F071" w14:textId="5808971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0.53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DE23" w14:textId="0A84826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2388.57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2E2AC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EA0FF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2843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3F89" w14:textId="5116D0B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2842.40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94FFF" w14:textId="0896EB6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ED2AF" w14:textId="302C2AA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1267.46</w:t>
            </w:r>
          </w:p>
        </w:tc>
      </w:tr>
      <w:tr w:rsidR="004E230A" w:rsidRPr="00B03855" w14:paraId="3C8A37B0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5ED14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8FA9CB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1CD82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423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591FA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2850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DDB92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D3469" w14:textId="2F8AA6E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0.47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08375" w14:textId="433FB78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029D3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2850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1431E" w14:textId="6DEA0ED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2850.00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8A9F8" w14:textId="0021992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D614A" w14:textId="40FF89E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1.14</w:t>
            </w:r>
          </w:p>
        </w:tc>
      </w:tr>
      <w:tr w:rsidR="004E230A" w:rsidRPr="00B03855" w14:paraId="456D0665" w14:textId="77777777" w:rsidTr="000F473E">
        <w:trPr>
          <w:trHeight w:val="290"/>
          <w:jc w:val="center"/>
        </w:trPr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8732A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PA</w:t>
            </w:r>
          </w:p>
        </w:tc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B00B95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161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9532F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8F5D0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7101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AE7D6" w14:textId="4930E5D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1.46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A3DB" w14:textId="18E9944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F258" w14:textId="7E71A36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1D52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7120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D964E" w14:textId="7B8094F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7110.40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BD4B2" w14:textId="1CA6C0A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0.13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B0DE" w14:textId="4E3FE67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1593.55</w:t>
            </w:r>
          </w:p>
        </w:tc>
      </w:tr>
      <w:tr w:rsidR="004E230A" w:rsidRPr="00B03855" w14:paraId="28F1F16F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9B310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B589D4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55625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220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6A8E7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7318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6921" w14:textId="4C2B1C9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0.29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EE35" w14:textId="32BC8CD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2B37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AD27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7323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F98A5" w14:textId="18F4C17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7322.60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C5EF" w14:textId="46C4BBF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536B" w14:textId="49DB50A8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1173.65</w:t>
            </w:r>
          </w:p>
        </w:tc>
      </w:tr>
      <w:tr w:rsidR="004E230A" w:rsidRPr="00B03855" w14:paraId="67B0BCBB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C806B0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B58632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A1A76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330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5E2BB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7369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7ECD0" w14:textId="2D86A8E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0.16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4A8FA" w14:textId="05758DF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F3483F" w14:textId="6896273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79963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7373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45883" w14:textId="0069ADD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7372.40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462A6" w14:textId="3746369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0.01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93199" w14:textId="52812E6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176.22</w:t>
            </w:r>
          </w:p>
        </w:tc>
      </w:tr>
      <w:tr w:rsidR="004E230A" w:rsidRPr="00B03855" w14:paraId="38D3C62D" w14:textId="77777777" w:rsidTr="000F473E">
        <w:trPr>
          <w:trHeight w:val="290"/>
          <w:jc w:val="center"/>
        </w:trPr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2453F6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PE</w:t>
            </w:r>
          </w:p>
        </w:tc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9E3AB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160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78B2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F299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13970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89853" w14:textId="7BEAB17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1.79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593C" w14:textId="466B6E4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4054D" w14:textId="636C4F5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1EC8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13887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5C742" w14:textId="43F2110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13818.20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9F854" w14:textId="1958208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0.50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8A80D" w14:textId="5B96972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1322.19</w:t>
            </w:r>
          </w:p>
        </w:tc>
      </w:tr>
      <w:tr w:rsidR="004E230A" w:rsidRPr="00B03855" w14:paraId="18E1D70E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6682D1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B556EF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4BB7B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233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416A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14367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F5048" w14:textId="654662D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1.48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ACA7" w14:textId="5CCE936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75BFB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99CD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14501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43C8" w14:textId="44FA2CB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14498.40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A48A9" w14:textId="75186D1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8916" w14:textId="5ADFEAA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1585.32</w:t>
            </w:r>
          </w:p>
        </w:tc>
      </w:tr>
      <w:tr w:rsidR="004E230A" w:rsidRPr="00B03855" w14:paraId="21013FA4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03E132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E2FBFA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9843A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350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2A02E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14601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7C8F8" w14:textId="1E6F3ED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0.39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5BE23" w14:textId="7B0A565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8C4212" w14:textId="4D2D747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F8209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14623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C506A" w14:textId="0F5FF0F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14621.60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5AE5F" w14:textId="524F79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0.01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F77BD" w14:textId="16DBB8D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248.41</w:t>
            </w:r>
          </w:p>
        </w:tc>
      </w:tr>
      <w:tr w:rsidR="004E230A" w:rsidRPr="00B03855" w14:paraId="3939E970" w14:textId="77777777" w:rsidTr="000F473E">
        <w:trPr>
          <w:trHeight w:val="290"/>
          <w:jc w:val="center"/>
        </w:trPr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F32FF9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RN</w:t>
            </w:r>
          </w:p>
        </w:tc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84428A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143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9953B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101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EBDE5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12091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BC47" w14:textId="2A152EA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1.19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ED194" w14:textId="75D385D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ACFD1" w14:textId="63D985E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4F7B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11891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CF142" w14:textId="79D4CA1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11853.60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4712" w14:textId="3675EEF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0.31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34C10" w14:textId="20A4C32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982.85</w:t>
            </w:r>
          </w:p>
        </w:tc>
      </w:tr>
      <w:tr w:rsidR="004E230A" w:rsidRPr="00B03855" w14:paraId="78C1B57C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BD4F8A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A169E0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A33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202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E7ECD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12505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37348" w14:textId="6DF6698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0.67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982D" w14:textId="753D0678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CDC79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2FDFA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12528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2893" w14:textId="2398E25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12526.00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778D" w14:textId="623FD04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A48A6" w14:textId="507E02F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1407.19</w:t>
            </w:r>
          </w:p>
        </w:tc>
      </w:tr>
      <w:tr w:rsidR="004E230A" w:rsidRPr="00B03855" w14:paraId="6AD92DA9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5C4431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B0E63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D953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303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23DC3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12626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864EE" w14:textId="34A03AB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0.30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4BCB9" w14:textId="4A1379D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9033E" w14:textId="2AF2706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E02B8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12640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B123B" w14:textId="6DE8998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12639.20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71C8D" w14:textId="121A399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0.01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F3320" w14:textId="35A6F858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1467.49</w:t>
            </w:r>
          </w:p>
        </w:tc>
      </w:tr>
      <w:tr w:rsidR="004E230A" w:rsidRPr="00B03855" w14:paraId="09234F85" w14:textId="77777777" w:rsidTr="000F473E">
        <w:trPr>
          <w:trHeight w:val="290"/>
          <w:jc w:val="center"/>
        </w:trPr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B9A0D6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RO</w:t>
            </w:r>
          </w:p>
        </w:tc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5BEFB4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96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7D4EA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66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FC6AF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1157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11D3" w14:textId="0F3261A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0.20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9503" w14:textId="7D2F973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F40E6" w14:textId="31CF84A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82DC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1154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DFA73" w14:textId="13C5898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1151.60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E0762" w14:textId="3F41873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0.21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E3350" w14:textId="3D45508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341.80</w:t>
            </w:r>
          </w:p>
        </w:tc>
      </w:tr>
      <w:tr w:rsidR="004E230A" w:rsidRPr="00B03855" w14:paraId="02452D53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AE516C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76673C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622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A6271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1210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F59D2" w14:textId="14CD18A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1.05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5C626" w14:textId="38E0AA1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7932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94163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1211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6515" w14:textId="341329A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1210.80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8A29C" w14:textId="4350E27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F530" w14:textId="3DDC06D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18.89</w:t>
            </w:r>
          </w:p>
        </w:tc>
      </w:tr>
      <w:tr w:rsidR="004E230A" w:rsidRPr="00B03855" w14:paraId="508D1902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E8786F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61056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9316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198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895FB1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1225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B4FD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3FD6A" w14:textId="4079CA6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14.42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DAB7F" w14:textId="011FBA1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8E567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1225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57816" w14:textId="72CD6C3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1225.00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CAB65" w14:textId="36D5055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845DE" w14:textId="58BEC45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3.54</w:t>
            </w:r>
          </w:p>
        </w:tc>
      </w:tr>
      <w:tr w:rsidR="004E230A" w:rsidRPr="00B03855" w14:paraId="1771D938" w14:textId="77777777" w:rsidTr="000F473E">
        <w:trPr>
          <w:trHeight w:val="290"/>
          <w:jc w:val="center"/>
        </w:trPr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0546E1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TO</w:t>
            </w:r>
          </w:p>
        </w:tc>
        <w:tc>
          <w:tcPr>
            <w:tcW w:w="4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D07D1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175</w:t>
            </w: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D436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6FC0D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8500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4FCB" w14:textId="6B8EA9C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1.47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0D1D" w14:textId="58A6B38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00BA" w14:textId="3933585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ECEB0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8420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1E16" w14:textId="3C0C0D7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8373.40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1E44" w14:textId="2AC21C5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0.55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DC3C" w14:textId="3D7A51A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1360.96</w:t>
            </w:r>
          </w:p>
        </w:tc>
      </w:tr>
      <w:tr w:rsidR="004E230A" w:rsidRPr="00B03855" w14:paraId="63EFB9CA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A6F0A5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6A9F5D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A02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239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DE60C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8787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0BF6" w14:textId="50867C3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0.70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BFA5" w14:textId="022AB7E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710B5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8BB95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8791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11613" w14:textId="61F8395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8787.00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B3AA" w14:textId="3FA5088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155A7" w14:textId="7E9049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1887.29</w:t>
            </w:r>
          </w:p>
        </w:tc>
      </w:tr>
      <w:tr w:rsidR="004E230A" w:rsidRPr="00B03855" w14:paraId="0C8798A4" w14:textId="77777777" w:rsidTr="000F473E">
        <w:trPr>
          <w:trHeight w:val="290"/>
          <w:jc w:val="center"/>
        </w:trPr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B75737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99DB34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B4E67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358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BB091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8868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17AC6" w14:textId="7BD0118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0.36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FDE70" w14:textId="5AA916D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546BA" w14:textId="01D0630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737D1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8873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53CA5" w14:textId="7FE42AC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8872.60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4591D" w14:textId="6226483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B78D6" w14:textId="1BC17A8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1157.84</w:t>
            </w:r>
          </w:p>
        </w:tc>
      </w:tr>
      <w:tr w:rsidR="00B03855" w:rsidRPr="00B03855" w14:paraId="3FD5AB1C" w14:textId="77777777" w:rsidTr="000F473E">
        <w:trPr>
          <w:trHeight w:val="290"/>
          <w:jc w:val="center"/>
        </w:trPr>
        <w:tc>
          <w:tcPr>
            <w:tcW w:w="146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77876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proofErr w:type="spellStart"/>
            <w:r w:rsidRPr="00B03855">
              <w:rPr>
                <w:sz w:val="22"/>
                <w:szCs w:val="22"/>
                <w:lang w:val="pt-BR" w:eastAsia="pt-BR"/>
              </w:rPr>
              <w:t>Average</w:t>
            </w:r>
            <w:proofErr w:type="spellEnd"/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51923" w14:textId="6C88F129" w:rsidR="004E230A" w:rsidRPr="00B03855" w:rsidRDefault="004E230A" w:rsidP="004E230A">
            <w:pPr>
              <w:spacing w:line="240" w:lineRule="auto"/>
              <w:jc w:val="center"/>
              <w:rPr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Cs/>
                <w:sz w:val="22"/>
                <w:szCs w:val="22"/>
                <w:lang w:val="pt-BR" w:eastAsia="pt-BR"/>
              </w:rPr>
              <w:t>7392.52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23E7E" w14:textId="04BC3C60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0.75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41507" w14:textId="197F9465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3177.66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7A2A9" w14:textId="32743161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7F434" w14:textId="3C093FC1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7386.59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03B51" w14:textId="21988A63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7376.56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076C1" w14:textId="02B87615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0.13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8AC46" w14:textId="2845BE1A" w:rsidR="004E230A" w:rsidRPr="00B03855" w:rsidRDefault="004E230A" w:rsidP="004E230A">
            <w:pPr>
              <w:spacing w:line="240" w:lineRule="auto"/>
              <w:jc w:val="center"/>
              <w:rPr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Cs/>
                <w:sz w:val="22"/>
                <w:szCs w:val="22"/>
                <w:lang w:val="pt-BR" w:eastAsia="pt-BR"/>
              </w:rPr>
              <w:t>1070.14</w:t>
            </w:r>
          </w:p>
        </w:tc>
      </w:tr>
    </w:tbl>
    <w:p w14:paraId="4633A99F" w14:textId="77777777" w:rsidR="004E230A" w:rsidRPr="00CC284F" w:rsidRDefault="004E230A" w:rsidP="004E230A">
      <w:pPr>
        <w:rPr>
          <w:lang w:val="en-US" w:eastAsia="pt-BR"/>
        </w:rPr>
      </w:pPr>
    </w:p>
    <w:p w14:paraId="5B2A6625" w14:textId="77777777" w:rsidR="00120CA1" w:rsidRDefault="00120CA1">
      <w:pPr>
        <w:spacing w:line="240" w:lineRule="auto"/>
        <w:rPr>
          <w:b/>
          <w:lang w:val="en-US" w:eastAsia="pt-BR"/>
        </w:rPr>
      </w:pPr>
      <w:r>
        <w:rPr>
          <w:b/>
          <w:lang w:val="en-US" w:eastAsia="pt-BR"/>
        </w:rPr>
        <w:br w:type="page"/>
      </w:r>
    </w:p>
    <w:p w14:paraId="756CCB65" w14:textId="25CA40F3" w:rsidR="00F266DF" w:rsidRDefault="00F266DF" w:rsidP="00F266DF">
      <w:pPr>
        <w:pStyle w:val="Tabletitle"/>
        <w:jc w:val="center"/>
        <w:rPr>
          <w:lang w:val="en-US" w:eastAsia="pt-BR"/>
        </w:rPr>
      </w:pPr>
      <w:r w:rsidRPr="00210BCC">
        <w:rPr>
          <w:b/>
          <w:lang w:val="en-US" w:eastAsia="pt-BR"/>
        </w:rPr>
        <w:lastRenderedPageBreak/>
        <w:t xml:space="preserve">Table </w:t>
      </w:r>
      <w:r w:rsidR="00C67259">
        <w:rPr>
          <w:b/>
          <w:lang w:val="en-US" w:eastAsia="pt-BR"/>
        </w:rPr>
        <w:t>5</w:t>
      </w:r>
      <w:r w:rsidRPr="00BB3F54">
        <w:rPr>
          <w:lang w:val="en-US" w:eastAsia="pt-BR"/>
        </w:rPr>
        <w:t xml:space="preserve"> </w:t>
      </w:r>
      <w:r w:rsidR="00C67259">
        <w:rPr>
          <w:lang w:val="en-US" w:eastAsia="pt-BR"/>
        </w:rPr>
        <w:t>–</w:t>
      </w:r>
      <w:r w:rsidRPr="00BB3F54">
        <w:rPr>
          <w:lang w:val="en-US" w:eastAsia="pt-BR"/>
        </w:rPr>
        <w:t xml:space="preserve"> Instances</w:t>
      </w:r>
      <w:r w:rsidR="00C67259">
        <w:rPr>
          <w:lang w:val="en-US" w:eastAsia="pt-BR"/>
        </w:rPr>
        <w:t xml:space="preserve"> </w:t>
      </w:r>
      <w:r w:rsidRPr="00BB3F54">
        <w:rPr>
          <w:lang w:val="en-US" w:eastAsia="pt-BR"/>
        </w:rPr>
        <w:t>with a low-performance solution found for at least two scenarios.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"/>
        <w:gridCol w:w="783"/>
        <w:gridCol w:w="784"/>
        <w:gridCol w:w="965"/>
        <w:gridCol w:w="745"/>
        <w:gridCol w:w="855"/>
        <w:gridCol w:w="146"/>
        <w:gridCol w:w="965"/>
        <w:gridCol w:w="1075"/>
        <w:gridCol w:w="525"/>
        <w:gridCol w:w="855"/>
      </w:tblGrid>
      <w:tr w:rsidR="000F473E" w:rsidRPr="00B03855" w14:paraId="5C799D1C" w14:textId="77777777" w:rsidTr="000F473E">
        <w:trPr>
          <w:trHeight w:val="290"/>
          <w:jc w:val="center"/>
        </w:trPr>
        <w:tc>
          <w:tcPr>
            <w:tcW w:w="46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6471E2" w14:textId="77777777" w:rsidR="000F473E" w:rsidRPr="00B03855" w:rsidRDefault="000F473E" w:rsidP="000F473E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Inst.</w:t>
            </w:r>
          </w:p>
        </w:tc>
        <w:tc>
          <w:tcPr>
            <w:tcW w:w="46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1E695" w14:textId="0AC446E0" w:rsidR="000F473E" w:rsidRPr="00B03855" w:rsidRDefault="000F473E" w:rsidP="000F473E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i/>
                <w:sz w:val="22"/>
                <w:szCs w:val="22"/>
                <w:lang w:val="en-US" w:eastAsia="pt-BR"/>
              </w:rPr>
              <w:t>α</w:t>
            </w:r>
          </w:p>
        </w:tc>
        <w:tc>
          <w:tcPr>
            <w:tcW w:w="465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A7C927" w14:textId="26DFB03B" w:rsidR="000F473E" w:rsidRPr="00B03855" w:rsidRDefault="000F473E" w:rsidP="000F473E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i/>
                <w:sz w:val="22"/>
                <w:szCs w:val="22"/>
                <w:lang w:val="en-US" w:eastAsia="pt-BR"/>
              </w:rPr>
              <w:t>β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CD402" w14:textId="77777777" w:rsidR="000F473E" w:rsidRPr="00B03855" w:rsidRDefault="000F473E" w:rsidP="000F473E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B&amp;C</w:t>
            </w:r>
          </w:p>
        </w:tc>
        <w:tc>
          <w:tcPr>
            <w:tcW w:w="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E075A" w14:textId="4C10A6E1" w:rsidR="000F473E" w:rsidRPr="00B03855" w:rsidRDefault="000F473E" w:rsidP="000F473E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201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CCB22" w14:textId="77777777" w:rsidR="000F473E" w:rsidRPr="00B03855" w:rsidRDefault="000F473E" w:rsidP="000F473E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CS</w:t>
            </w:r>
          </w:p>
        </w:tc>
      </w:tr>
      <w:tr w:rsidR="004E230A" w:rsidRPr="00B03855" w14:paraId="316CCC7E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8D1922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09FEA7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7B033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737CF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iCs/>
                <w:sz w:val="22"/>
                <w:szCs w:val="22"/>
                <w:lang w:val="pt-BR" w:eastAsia="pt-BR"/>
              </w:rPr>
            </w:pPr>
            <w:r w:rsidRPr="00B03855">
              <w:rPr>
                <w:i/>
                <w:iCs/>
                <w:sz w:val="22"/>
                <w:szCs w:val="22"/>
                <w:lang w:val="pt-BR" w:eastAsia="pt-BR"/>
              </w:rPr>
              <w:t>Z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4FE18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r w:rsidRPr="00B03855">
              <w:rPr>
                <w:i/>
                <w:sz w:val="22"/>
                <w:szCs w:val="22"/>
                <w:lang w:val="pt-BR" w:eastAsia="pt-BR"/>
              </w:rPr>
              <w:t>Gap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74DD1F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r w:rsidRPr="00B03855">
              <w:rPr>
                <w:i/>
                <w:sz w:val="22"/>
                <w:szCs w:val="22"/>
                <w:lang w:val="pt-BR" w:eastAsia="pt-BR"/>
              </w:rPr>
              <w:t>Time</w:t>
            </w: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3D895" w14:textId="35DED17E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8C2AB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proofErr w:type="spellStart"/>
            <w:r w:rsidRPr="00B03855">
              <w:rPr>
                <w:i/>
                <w:sz w:val="22"/>
                <w:szCs w:val="22"/>
                <w:lang w:val="pt-BR" w:eastAsia="pt-BR"/>
              </w:rPr>
              <w:t>Bst</w:t>
            </w:r>
            <w:proofErr w:type="spellEnd"/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0DB3C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proofErr w:type="spellStart"/>
            <w:r w:rsidRPr="00B03855">
              <w:rPr>
                <w:i/>
                <w:sz w:val="22"/>
                <w:szCs w:val="22"/>
                <w:lang w:val="pt-BR" w:eastAsia="pt-BR"/>
              </w:rPr>
              <w:t>Avg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760B8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proofErr w:type="spellStart"/>
            <w:r w:rsidRPr="00B03855">
              <w:rPr>
                <w:i/>
                <w:sz w:val="22"/>
                <w:szCs w:val="22"/>
                <w:lang w:val="pt-BR" w:eastAsia="pt-BR"/>
              </w:rPr>
              <w:t>Dev</w:t>
            </w:r>
            <w:proofErr w:type="spellEnd"/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6371A" w14:textId="77777777" w:rsidR="004E230A" w:rsidRPr="00B03855" w:rsidRDefault="004E230A" w:rsidP="004E230A">
            <w:pPr>
              <w:spacing w:line="240" w:lineRule="auto"/>
              <w:jc w:val="center"/>
              <w:rPr>
                <w:i/>
                <w:sz w:val="22"/>
                <w:szCs w:val="22"/>
                <w:lang w:val="pt-BR" w:eastAsia="pt-BR"/>
              </w:rPr>
            </w:pPr>
            <w:r w:rsidRPr="00B03855">
              <w:rPr>
                <w:i/>
                <w:sz w:val="22"/>
                <w:szCs w:val="22"/>
                <w:lang w:val="pt-BR" w:eastAsia="pt-BR"/>
              </w:rPr>
              <w:t>Time</w:t>
            </w:r>
          </w:p>
        </w:tc>
      </w:tr>
      <w:tr w:rsidR="004E230A" w:rsidRPr="00B03855" w14:paraId="21CD31FE" w14:textId="77777777" w:rsidTr="000F473E">
        <w:trPr>
          <w:trHeight w:val="290"/>
          <w:jc w:val="center"/>
        </w:trPr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EDD4C4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BA</w:t>
            </w:r>
          </w:p>
        </w:tc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0838A0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380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084C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256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31F6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15569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967D" w14:textId="3E6A37A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391.39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7175F" w14:textId="1549928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868CE" w14:textId="40179AC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9AA1C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73246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FD701" w14:textId="29416A6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73018.00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80B3E" w14:textId="5981042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0.31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271C" w14:textId="253E080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2336.56</w:t>
            </w:r>
          </w:p>
        </w:tc>
      </w:tr>
      <w:tr w:rsidR="004E230A" w:rsidRPr="00B03855" w14:paraId="105416AD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03A86D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613E8F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A912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513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0F6D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47757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4940E" w14:textId="6046A51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62.27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8D30" w14:textId="4C6FD16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5BCE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C0EE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77186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95528" w14:textId="2285AA9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77158.40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D28B" w14:textId="4FF609E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17CD" w14:textId="7803BDB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1793.55</w:t>
            </w:r>
          </w:p>
        </w:tc>
      </w:tr>
      <w:tr w:rsidR="004E230A" w:rsidRPr="00B03855" w14:paraId="6AEC934E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F6A06D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752435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AB7FC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770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0F0E6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71139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683CA" w14:textId="7B0E949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9.24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ACD3A" w14:textId="0076E52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FF2AD" w14:textId="649898A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DB111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77579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E80F6" w14:textId="2E31772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77577.00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64883" w14:textId="0418CEF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8C00E" w14:textId="5CF9B2F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2477.41</w:t>
            </w:r>
          </w:p>
        </w:tc>
      </w:tr>
      <w:tr w:rsidR="004E230A" w:rsidRPr="00B03855" w14:paraId="752A0DAB" w14:textId="77777777" w:rsidTr="000F473E">
        <w:trPr>
          <w:trHeight w:val="290"/>
          <w:jc w:val="center"/>
        </w:trPr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BF659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CE</w:t>
            </w:r>
          </w:p>
        </w:tc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6741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216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0ACA8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149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B778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2641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75BF9" w14:textId="63D40D6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471.56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03014" w14:textId="74573FC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5A30" w14:textId="4D24535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C4FF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13466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3124" w14:textId="469F005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13346.80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92F5C" w14:textId="231E0ED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0.89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AAADE" w14:textId="3A7C69B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264.13</w:t>
            </w:r>
          </w:p>
        </w:tc>
      </w:tr>
      <w:tr w:rsidR="004E230A" w:rsidRPr="00B03855" w14:paraId="0A4D0700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5B3F3F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9643E7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7E3F6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298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135B3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5994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5EBFF" w14:textId="4E45F54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157.82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528E" w14:textId="68965D5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ADEEA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68755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15305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296EE" w14:textId="76FF95A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15290.00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4F423" w14:textId="535232D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0.10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CE17" w14:textId="1814159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1118.05</w:t>
            </w:r>
          </w:p>
        </w:tc>
      </w:tr>
      <w:tr w:rsidR="004E230A" w:rsidRPr="00B03855" w14:paraId="34430AAC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1238C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1929D1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63CF9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447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DF4A6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15469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F5620" w14:textId="60263D1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0.41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F7F0F3" w14:textId="3A39DF0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386A0" w14:textId="059F392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74A0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15486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7096C" w14:textId="472FFB9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15484.00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15245" w14:textId="278EBE0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DF955" w14:textId="1CD1C25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1953.47</w:t>
            </w:r>
          </w:p>
        </w:tc>
      </w:tr>
      <w:tr w:rsidR="004E230A" w:rsidRPr="00B03855" w14:paraId="5A9FB490" w14:textId="77777777" w:rsidTr="000F473E">
        <w:trPr>
          <w:trHeight w:val="290"/>
          <w:jc w:val="center"/>
        </w:trPr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D2554" w14:textId="695BC9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G</w:t>
            </w:r>
            <w:r w:rsidR="00FA0486" w:rsidRPr="00B03855">
              <w:rPr>
                <w:sz w:val="22"/>
                <w:szCs w:val="22"/>
                <w:lang w:val="pt-BR" w:eastAsia="pt-BR"/>
              </w:rPr>
              <w:t>O/</w:t>
            </w:r>
            <w:r w:rsidRPr="00B03855">
              <w:rPr>
                <w:sz w:val="22"/>
                <w:szCs w:val="22"/>
                <w:lang w:val="pt-BR" w:eastAsia="pt-BR"/>
              </w:rPr>
              <w:t>DF</w:t>
            </w:r>
          </w:p>
        </w:tc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8DCDE0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388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FD35B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275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C20BF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5469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45A9" w14:textId="36CD329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420.94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A2B0D" w14:textId="248DF09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7694" w14:textId="48607E9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D1F9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27246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1EDD" w14:textId="4832C71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26833.20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E338" w14:textId="074510D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1.52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0BA81" w14:textId="230F62F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310.73</w:t>
            </w:r>
          </w:p>
        </w:tc>
      </w:tr>
      <w:tr w:rsidR="004E230A" w:rsidRPr="00B03855" w14:paraId="0BBDB38F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DEE004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44BBE9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9DE45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551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C407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13562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F48A" w14:textId="5666164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112.77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E5496" w14:textId="08FABD1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D209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9916A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28723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69CC" w14:textId="631781D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28714.60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38C3A" w14:textId="69A22A3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7418" w14:textId="428A292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1372.74</w:t>
            </w:r>
          </w:p>
        </w:tc>
      </w:tr>
      <w:tr w:rsidR="004E230A" w:rsidRPr="00B03855" w14:paraId="73AEEC10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9E2BBA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002994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7F6A5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827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DF6A8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25004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C2EED" w14:textId="72F22EB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15.66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0EDCD" w14:textId="510CA99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F91AF" w14:textId="38E600A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4D9F6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28871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AA815" w14:textId="64379FD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28869.40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EEED1" w14:textId="0DF46E8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CA2D0" w14:textId="66970FA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1365.35</w:t>
            </w:r>
          </w:p>
        </w:tc>
      </w:tr>
      <w:tr w:rsidR="004E230A" w:rsidRPr="00B03855" w14:paraId="03C0C9B3" w14:textId="77777777" w:rsidTr="000F473E">
        <w:trPr>
          <w:trHeight w:val="290"/>
          <w:jc w:val="center"/>
        </w:trPr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A30E3D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MG</w:t>
            </w:r>
          </w:p>
        </w:tc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65E75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762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E2C0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534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BA0B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118686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E6C1" w14:textId="184B4DA8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171.31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13AC6" w14:textId="39766FB8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8B4C4" w14:textId="6AB4330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A056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317362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FAFB" w14:textId="599499D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317052.40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32CD9" w14:textId="771C2DF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0.10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6D7B" w14:textId="7807EC2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2920.83</w:t>
            </w:r>
          </w:p>
        </w:tc>
      </w:tr>
      <w:tr w:rsidR="004E230A" w:rsidRPr="00B03855" w14:paraId="5F01E145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068C7B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4803DB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8B2BD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1068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DCFC2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300756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809CF" w14:textId="3490320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7.06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3D37" w14:textId="3069393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39DA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35FC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321144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03ED" w14:textId="681BA19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321130.60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6CD7" w14:textId="1381C27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7AD4" w14:textId="70EB32A8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2067.32</w:t>
            </w:r>
          </w:p>
        </w:tc>
      </w:tr>
      <w:tr w:rsidR="004E230A" w:rsidRPr="00B03855" w14:paraId="3986A1D6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2BEE21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5B4E91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1DDB4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1602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311BE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317451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C6736" w14:textId="1DC1083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1.43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05D82" w14:textId="0F8B44C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0045E" w14:textId="1E157E8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45035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321679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5D4B9" w14:textId="08DBE3C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321675.60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EA462" w14:textId="3BEEB94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52204" w14:textId="5123828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1497.27</w:t>
            </w:r>
          </w:p>
        </w:tc>
      </w:tr>
      <w:tr w:rsidR="004E230A" w:rsidRPr="00B03855" w14:paraId="655F6FAB" w14:textId="77777777" w:rsidTr="000F473E">
        <w:trPr>
          <w:trHeight w:val="290"/>
          <w:jc w:val="center"/>
        </w:trPr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FB52EC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MT</w:t>
            </w:r>
          </w:p>
        </w:tc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A9332D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508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208A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345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603C9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2191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BEB99" w14:textId="74B03F8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342.34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9FB2F" w14:textId="36084B3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63987" w14:textId="39A3369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C8C2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9485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96B8" w14:textId="26E4CFD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9471.20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B4F5" w14:textId="6662D39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0.15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409F9" w14:textId="7C3B983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2607.33</w:t>
            </w:r>
          </w:p>
        </w:tc>
      </w:tr>
      <w:tr w:rsidR="004E230A" w:rsidRPr="00B03855" w14:paraId="360069DB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4BE7A3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021D01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5919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690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9F498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7989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91CE6" w14:textId="2C5D606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21.79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6770" w14:textId="01A7964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B2341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6037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9726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BCB2A" w14:textId="693C180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9725.60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D20A" w14:textId="369E448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A3EC" w14:textId="49CF7FF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1744.06</w:t>
            </w:r>
          </w:p>
        </w:tc>
      </w:tr>
      <w:tr w:rsidR="004E230A" w:rsidRPr="00B03855" w14:paraId="708C35B4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E9B739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26D62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37FB2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1035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6B977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9730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5CFFD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8FADF" w14:textId="002A00B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6.99</w:t>
            </w: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D0E4F" w14:textId="45711D6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AC99D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9730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54880" w14:textId="33727768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9730.00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B46BF" w14:textId="3817B25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5D012" w14:textId="514E01F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11.46</w:t>
            </w:r>
          </w:p>
        </w:tc>
      </w:tr>
      <w:tr w:rsidR="004E230A" w:rsidRPr="00B03855" w14:paraId="3FF61BB3" w14:textId="77777777" w:rsidTr="000F473E">
        <w:trPr>
          <w:trHeight w:val="290"/>
          <w:jc w:val="center"/>
        </w:trPr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F53233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PB</w:t>
            </w:r>
          </w:p>
        </w:tc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93B973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157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5256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111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973C0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13041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63AA" w14:textId="5A29846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67.41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E6592" w14:textId="148A9B4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B72C6" w14:textId="1F81281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EDC83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21435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6B7A" w14:textId="161D232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21367.60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DF1A7" w14:textId="7BED6F3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0.31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C4E57" w14:textId="751EA26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2600.94</w:t>
            </w:r>
          </w:p>
        </w:tc>
      </w:tr>
      <w:tr w:rsidR="004E230A" w:rsidRPr="00B03855" w14:paraId="60A519C5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916F6D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6C9AC9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B0A55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222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1547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18778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519B0" w14:textId="40E4EEA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19.03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470F" w14:textId="3FF121D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DE74A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EB761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22256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F899" w14:textId="6769324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22253.20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0929" w14:textId="39EE844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71BDE" w14:textId="17D4271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1242.99</w:t>
            </w:r>
          </w:p>
        </w:tc>
      </w:tr>
      <w:tr w:rsidR="004E230A" w:rsidRPr="00B03855" w14:paraId="45117CF7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DA79CD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7F8225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082A9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333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1503B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21550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BFC22C" w14:textId="03AD362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4.31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8EA8D" w14:textId="3113556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AF186" w14:textId="38EC055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07466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22430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E5B46" w14:textId="36FDD18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22429.80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06DB0" w14:textId="286EF4E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CCA17" w14:textId="2CD205C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1333.76</w:t>
            </w:r>
          </w:p>
        </w:tc>
      </w:tr>
      <w:tr w:rsidR="004E230A" w:rsidRPr="00B03855" w14:paraId="492C3445" w14:textId="77777777" w:rsidTr="000F473E">
        <w:trPr>
          <w:trHeight w:val="290"/>
          <w:jc w:val="center"/>
        </w:trPr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F3FACD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PI</w:t>
            </w:r>
          </w:p>
        </w:tc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E979F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189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8DD5B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128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EA17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8226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13BEA" w14:textId="341BB7F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164.20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4564" w14:textId="3A89F2E8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EECF" w14:textId="5195FEF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4611A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21285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DFD7C" w14:textId="6A630C9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21233.80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24C20" w14:textId="1CA4AE5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0.24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2570" w14:textId="598B31C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2290.62</w:t>
            </w:r>
          </w:p>
        </w:tc>
      </w:tr>
      <w:tr w:rsidR="004E230A" w:rsidRPr="00B03855" w14:paraId="50C3671B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DE1B33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C64F17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FDD9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256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B352A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18848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631A" w14:textId="3881990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17.65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A3ED" w14:textId="07799A2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69FE0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3A0D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22091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F14B" w14:textId="4D5F746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22086.40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ABA8" w14:textId="21E45B6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0.02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E049A" w14:textId="25F1561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1334.65</w:t>
            </w:r>
          </w:p>
        </w:tc>
      </w:tr>
      <w:tr w:rsidR="004E230A" w:rsidRPr="00B03855" w14:paraId="417C4860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5744A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F1D6AA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53EDA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384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91E36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20904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908D6" w14:textId="1BD8252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6.61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4C019" w14:textId="26D2D1B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A6E6D" w14:textId="02646A6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B2271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22252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51088" w14:textId="17752AA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22251.20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8162F" w14:textId="5529742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7EEAE" w14:textId="35E21C8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1965.34</w:t>
            </w:r>
          </w:p>
        </w:tc>
      </w:tr>
      <w:tr w:rsidR="004E230A" w:rsidRPr="00B03855" w14:paraId="2060F6B7" w14:textId="77777777" w:rsidTr="000F473E">
        <w:trPr>
          <w:trHeight w:val="290"/>
          <w:jc w:val="center"/>
        </w:trPr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1696F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PR</w:t>
            </w:r>
          </w:p>
        </w:tc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66AA01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394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CAAB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288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E7F4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10569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2296C" w14:textId="75D89C3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575.93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ED66" w14:textId="5900EEF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F41BD" w14:textId="6152F59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C7C7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69669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1E826" w14:textId="290BABC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69411.20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BEE4" w14:textId="18EA951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0.37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EF670" w14:textId="24EAEB4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1363.28</w:t>
            </w:r>
          </w:p>
        </w:tc>
      </w:tr>
      <w:tr w:rsidR="004E230A" w:rsidRPr="00B03855" w14:paraId="42F445F9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E57DA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127231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ABAC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576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D8A7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57502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D391D" w14:textId="385AED5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25.54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4DB15" w14:textId="2212BA4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5B4C1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44155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71957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B1F09" w14:textId="57368AC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71941.60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28F35" w14:textId="19000F7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0.02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D6AC" w14:textId="4D5F784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1993.48</w:t>
            </w:r>
          </w:p>
        </w:tc>
      </w:tr>
      <w:tr w:rsidR="004E230A" w:rsidRPr="00B03855" w14:paraId="545D6B80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2D31DB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DE7493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B1954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864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74A89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68729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34B41" w14:textId="79F885C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5.25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AC7C5" w14:textId="6DF542D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E8B28" w14:textId="46A48B9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D7F61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72214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CA433" w14:textId="4C02E70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72212.00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40AF2" w14:textId="10DFC01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4DEA0" w14:textId="0846136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786.70</w:t>
            </w:r>
          </w:p>
        </w:tc>
      </w:tr>
      <w:tr w:rsidR="004E230A" w:rsidRPr="00B03855" w14:paraId="796C54BC" w14:textId="77777777" w:rsidTr="000F473E">
        <w:trPr>
          <w:trHeight w:val="290"/>
          <w:jc w:val="center"/>
        </w:trPr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F2035D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RS</w:t>
            </w:r>
          </w:p>
        </w:tc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77D5E9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305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1E4B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221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4E421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19051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D1BB" w14:textId="42EC5C1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289.06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C3A2" w14:textId="1D7D106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E962" w14:textId="318BA8E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90BAD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72935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1B2BC" w14:textId="70D8E1E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72696.40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8355" w14:textId="19EFAA88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0.33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0DB9" w14:textId="0700FDED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1394.64</w:t>
            </w:r>
          </w:p>
        </w:tc>
      </w:tr>
      <w:tr w:rsidR="004E230A" w:rsidRPr="00B03855" w14:paraId="7A2517B3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FBAB07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DD19C4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2F1A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443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A314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58303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E1DAA" w14:textId="07EEABB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28.85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4F612" w14:textId="68DE0C6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0FF49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E58D5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74873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29788" w14:textId="1363BB6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74865.40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C0012" w14:textId="22C4E90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66D7" w14:textId="12428F9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2469.71</w:t>
            </w:r>
          </w:p>
        </w:tc>
      </w:tr>
      <w:tr w:rsidR="004E230A" w:rsidRPr="00B03855" w14:paraId="05F526CB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0B26CF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DCCBE8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77518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664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4168D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72506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01EA61" w14:textId="6522AEA6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3.90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945D5" w14:textId="6A97191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8D7DE" w14:textId="55DC3EC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E312B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75199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13070" w14:textId="72FDC5D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75197.40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C0F28" w14:textId="09EA797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E3C88" w14:textId="5839F8E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2249.40</w:t>
            </w:r>
          </w:p>
        </w:tc>
      </w:tr>
      <w:tr w:rsidR="004E230A" w:rsidRPr="00B03855" w14:paraId="0B36B579" w14:textId="77777777" w:rsidTr="000F473E">
        <w:trPr>
          <w:trHeight w:val="290"/>
          <w:jc w:val="center"/>
        </w:trPr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DDF71D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SC</w:t>
            </w:r>
          </w:p>
        </w:tc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5DE44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196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7D32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136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C07A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16939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F5F1" w14:textId="427A83B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102.39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EEE6D" w14:textId="607D406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9734" w14:textId="7D601D7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E63EF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33646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C8A96" w14:textId="3A955D1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33610.60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D7043" w14:textId="483FA668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0.11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9707" w14:textId="3F9CA15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2086.79</w:t>
            </w:r>
          </w:p>
        </w:tc>
      </w:tr>
      <w:tr w:rsidR="004E230A" w:rsidRPr="00B03855" w14:paraId="1AC29F3E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DC92D6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F9F834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3C246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272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DA09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28793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669B" w14:textId="0D91399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21.37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23241" w14:textId="2B70908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E1AB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45934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34806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EF1F1" w14:textId="04D6440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34799.80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5A0D" w14:textId="2DD8CC3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0.02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AB12" w14:textId="292C8AA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1578.01</w:t>
            </w:r>
          </w:p>
        </w:tc>
      </w:tr>
      <w:tr w:rsidR="004E230A" w:rsidRPr="00B03855" w14:paraId="7A46BC0B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63CEDD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03B6C0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69BA6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408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DF61D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33464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782F6" w14:textId="3EA6239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4.95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7FBB2" w14:textId="4C1FCC6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FBDD2" w14:textId="6B58717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1F92D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35046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13606" w14:textId="3143D81A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35042.80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255A0" w14:textId="1ACA55E3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BC5F9" w14:textId="4227423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1355.78</w:t>
            </w:r>
          </w:p>
        </w:tc>
      </w:tr>
      <w:tr w:rsidR="004E230A" w:rsidRPr="00B03855" w14:paraId="557F15A1" w14:textId="77777777" w:rsidTr="000F473E">
        <w:trPr>
          <w:trHeight w:val="290"/>
          <w:jc w:val="center"/>
        </w:trPr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A8E2F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SP</w:t>
            </w:r>
          </w:p>
        </w:tc>
        <w:tc>
          <w:tcPr>
            <w:tcW w:w="46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18DA75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558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1661E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479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7356F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50960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9C76D" w14:textId="550AEDD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256.87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9436" w14:textId="34528BC9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6BFF1" w14:textId="3B06DF64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E8912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176975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4F95" w14:textId="15E27AC5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176320.60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CB04" w14:textId="5C121A4C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0.37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21A9" w14:textId="1B96071B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1493.86</w:t>
            </w:r>
          </w:p>
        </w:tc>
      </w:tr>
      <w:tr w:rsidR="004E230A" w:rsidRPr="00B03855" w14:paraId="55ED53FF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6D9509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FB420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1C702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959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9334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135105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3F49" w14:textId="25BC424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35.51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07DB4" w14:textId="76C95890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34659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83A6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182603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3D70" w14:textId="2A1B3CA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182580.60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CC21" w14:textId="111BE89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CAAF" w14:textId="5A47102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1619.37</w:t>
            </w:r>
          </w:p>
        </w:tc>
      </w:tr>
      <w:tr w:rsidR="004E230A" w:rsidRPr="00B03855" w14:paraId="02A0FE80" w14:textId="77777777" w:rsidTr="000F473E">
        <w:trPr>
          <w:trHeight w:val="290"/>
          <w:jc w:val="center"/>
        </w:trPr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BC2EDD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5E83DE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59C3E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1439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799AB" w14:textId="7777777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176628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EEFDD" w14:textId="33A3991F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3.75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4DAB7" w14:textId="01639581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3600.00</w:t>
            </w: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74166" w14:textId="11B4D978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4B243" w14:textId="77777777" w:rsidR="004E230A" w:rsidRPr="00B03855" w:rsidRDefault="004E230A" w:rsidP="004E230A">
            <w:pPr>
              <w:spacing w:line="240" w:lineRule="auto"/>
              <w:jc w:val="right"/>
              <w:rPr>
                <w:b/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/>
                <w:bCs/>
                <w:sz w:val="22"/>
                <w:szCs w:val="22"/>
                <w:lang w:val="pt-BR" w:eastAsia="pt-BR"/>
              </w:rPr>
              <w:t>183017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75D66" w14:textId="7D8E06BE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183013.60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70093" w14:textId="61BC3382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DDE2B" w14:textId="7FA33527" w:rsidR="004E230A" w:rsidRPr="00B03855" w:rsidRDefault="004E230A" w:rsidP="004E230A">
            <w:pPr>
              <w:spacing w:line="240" w:lineRule="auto"/>
              <w:jc w:val="right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2687.70</w:t>
            </w:r>
          </w:p>
        </w:tc>
      </w:tr>
      <w:tr w:rsidR="00B03855" w:rsidRPr="00B03855" w14:paraId="169C34C6" w14:textId="77777777" w:rsidTr="000F473E">
        <w:trPr>
          <w:trHeight w:val="290"/>
          <w:jc w:val="center"/>
        </w:trPr>
        <w:tc>
          <w:tcPr>
            <w:tcW w:w="139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503709" w14:textId="77777777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proofErr w:type="spellStart"/>
            <w:r w:rsidRPr="00B03855">
              <w:rPr>
                <w:sz w:val="22"/>
                <w:szCs w:val="22"/>
                <w:lang w:val="pt-BR" w:eastAsia="pt-BR"/>
              </w:rPr>
              <w:t>Average</w:t>
            </w:r>
            <w:proofErr w:type="spellEnd"/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C3981" w14:textId="68D95D40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54221.30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6BD30" w14:textId="75F3ED8D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115.71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4C48A" w14:textId="08162461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3491.12</w:t>
            </w:r>
          </w:p>
        </w:tc>
        <w:tc>
          <w:tcPr>
            <w:tcW w:w="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49D68" w14:textId="620797C6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745E5" w14:textId="0BB1FC41" w:rsidR="004E230A" w:rsidRPr="00B03855" w:rsidRDefault="004E230A" w:rsidP="004E230A">
            <w:pPr>
              <w:spacing w:line="240" w:lineRule="auto"/>
              <w:jc w:val="center"/>
              <w:rPr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Cs/>
                <w:sz w:val="22"/>
                <w:szCs w:val="22"/>
                <w:lang w:val="pt-BR" w:eastAsia="pt-BR"/>
              </w:rPr>
              <w:t>77603.73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134FC" w14:textId="5F0AA112" w:rsidR="004E230A" w:rsidRPr="00B03855" w:rsidRDefault="004E230A" w:rsidP="004E230A">
            <w:pPr>
              <w:spacing w:line="240" w:lineRule="auto"/>
              <w:jc w:val="center"/>
              <w:rPr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Cs/>
                <w:sz w:val="22"/>
                <w:szCs w:val="22"/>
                <w:lang w:val="pt-BR" w:eastAsia="pt-BR"/>
              </w:rPr>
              <w:t>77526.99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A9CBB" w14:textId="596A959F" w:rsidR="004E230A" w:rsidRPr="00B03855" w:rsidRDefault="004E230A" w:rsidP="004E230A">
            <w:pPr>
              <w:spacing w:line="240" w:lineRule="auto"/>
              <w:jc w:val="center"/>
              <w:rPr>
                <w:sz w:val="22"/>
                <w:szCs w:val="22"/>
                <w:lang w:val="pt-BR" w:eastAsia="pt-BR"/>
              </w:rPr>
            </w:pPr>
            <w:r w:rsidRPr="00B03855">
              <w:rPr>
                <w:sz w:val="22"/>
                <w:szCs w:val="22"/>
                <w:lang w:val="pt-BR" w:eastAsia="pt-BR"/>
              </w:rPr>
              <w:t>0.15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BB56F" w14:textId="7808A4CC" w:rsidR="004E230A" w:rsidRPr="00B03855" w:rsidRDefault="004E230A" w:rsidP="004E230A">
            <w:pPr>
              <w:spacing w:line="240" w:lineRule="auto"/>
              <w:jc w:val="center"/>
              <w:rPr>
                <w:bCs/>
                <w:sz w:val="22"/>
                <w:szCs w:val="22"/>
                <w:lang w:val="pt-BR" w:eastAsia="pt-BR"/>
              </w:rPr>
            </w:pPr>
            <w:r w:rsidRPr="00B03855">
              <w:rPr>
                <w:bCs/>
                <w:sz w:val="22"/>
                <w:szCs w:val="22"/>
                <w:lang w:val="pt-BR" w:eastAsia="pt-BR"/>
              </w:rPr>
              <w:t>1687.49</w:t>
            </w:r>
          </w:p>
        </w:tc>
      </w:tr>
    </w:tbl>
    <w:p w14:paraId="438CC4FE" w14:textId="689C6B8B" w:rsidR="004E230A" w:rsidRDefault="004E230A" w:rsidP="004E230A">
      <w:pPr>
        <w:rPr>
          <w:lang w:val="en-US" w:eastAsia="pt-BR"/>
        </w:rPr>
      </w:pPr>
      <w:bookmarkStart w:id="0" w:name="_GoBack"/>
      <w:bookmarkEnd w:id="0"/>
    </w:p>
    <w:sectPr w:rsidR="004E230A" w:rsidSect="00BC44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1" w:h="16840" w:code="9"/>
      <w:pgMar w:top="1418" w:right="1701" w:bottom="1418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FB309" w14:textId="77777777" w:rsidR="00132447" w:rsidRDefault="00132447" w:rsidP="00AF2C92">
      <w:r>
        <w:separator/>
      </w:r>
    </w:p>
  </w:endnote>
  <w:endnote w:type="continuationSeparator" w:id="0">
    <w:p w14:paraId="50A380D7" w14:textId="77777777" w:rsidR="00132447" w:rsidRDefault="00132447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73650" w14:textId="77777777" w:rsidR="00FA4E0B" w:rsidRDefault="00FA4E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35882" w14:textId="77777777" w:rsidR="00FA4E0B" w:rsidRDefault="00FA4E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AA43B" w14:textId="77777777" w:rsidR="00FA4E0B" w:rsidRDefault="00FA4E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D46F8" w14:textId="77777777" w:rsidR="00132447" w:rsidRDefault="00132447" w:rsidP="00AF2C92">
      <w:r>
        <w:separator/>
      </w:r>
    </w:p>
  </w:footnote>
  <w:footnote w:type="continuationSeparator" w:id="0">
    <w:p w14:paraId="1D2798CB" w14:textId="77777777" w:rsidR="00132447" w:rsidRDefault="00132447" w:rsidP="00AF2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ACFBA" w14:textId="77777777" w:rsidR="00FA4E0B" w:rsidRDefault="00FA4E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4FCFA" w14:textId="77777777" w:rsidR="00FA4E0B" w:rsidRDefault="00FA4E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467" w14:textId="77777777" w:rsidR="00FA4E0B" w:rsidRDefault="00FA4E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07A"/>
    <w:multiLevelType w:val="multilevel"/>
    <w:tmpl w:val="0BC28F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B73406"/>
    <w:multiLevelType w:val="multilevel"/>
    <w:tmpl w:val="FBC2C64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1486D"/>
    <w:multiLevelType w:val="multilevel"/>
    <w:tmpl w:val="A2CC0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C3C5C23"/>
    <w:multiLevelType w:val="multilevel"/>
    <w:tmpl w:val="01AEDD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52F"/>
    <w:rsid w:val="00001899"/>
    <w:rsid w:val="00002D4D"/>
    <w:rsid w:val="000049AD"/>
    <w:rsid w:val="00006536"/>
    <w:rsid w:val="0000681B"/>
    <w:rsid w:val="00006B9C"/>
    <w:rsid w:val="000133C0"/>
    <w:rsid w:val="00014B67"/>
    <w:rsid w:val="00014C4E"/>
    <w:rsid w:val="00017107"/>
    <w:rsid w:val="000202E2"/>
    <w:rsid w:val="00022441"/>
    <w:rsid w:val="0002261E"/>
    <w:rsid w:val="00024839"/>
    <w:rsid w:val="00026871"/>
    <w:rsid w:val="00037A98"/>
    <w:rsid w:val="000427FB"/>
    <w:rsid w:val="0004455E"/>
    <w:rsid w:val="00047CB5"/>
    <w:rsid w:val="00051FAA"/>
    <w:rsid w:val="000572A9"/>
    <w:rsid w:val="00061325"/>
    <w:rsid w:val="00066B5F"/>
    <w:rsid w:val="000733AC"/>
    <w:rsid w:val="00073BA8"/>
    <w:rsid w:val="00074B81"/>
    <w:rsid w:val="00074D22"/>
    <w:rsid w:val="00075081"/>
    <w:rsid w:val="0007528A"/>
    <w:rsid w:val="000811AB"/>
    <w:rsid w:val="00083C5F"/>
    <w:rsid w:val="000901C6"/>
    <w:rsid w:val="0009172C"/>
    <w:rsid w:val="000930EC"/>
    <w:rsid w:val="00095110"/>
    <w:rsid w:val="00095E61"/>
    <w:rsid w:val="000966C1"/>
    <w:rsid w:val="000970AC"/>
    <w:rsid w:val="000A1167"/>
    <w:rsid w:val="000A4428"/>
    <w:rsid w:val="000A6D40"/>
    <w:rsid w:val="000A6F8B"/>
    <w:rsid w:val="000A7BC3"/>
    <w:rsid w:val="000B1661"/>
    <w:rsid w:val="000B1F0B"/>
    <w:rsid w:val="000B2E88"/>
    <w:rsid w:val="000B4603"/>
    <w:rsid w:val="000B6DD5"/>
    <w:rsid w:val="000C09BE"/>
    <w:rsid w:val="000C1380"/>
    <w:rsid w:val="000C554F"/>
    <w:rsid w:val="000D0160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473E"/>
    <w:rsid w:val="000F5BE0"/>
    <w:rsid w:val="00100587"/>
    <w:rsid w:val="0010284E"/>
    <w:rsid w:val="00103122"/>
    <w:rsid w:val="0010336A"/>
    <w:rsid w:val="001050F1"/>
    <w:rsid w:val="00105AEA"/>
    <w:rsid w:val="00106DAF"/>
    <w:rsid w:val="00114ABE"/>
    <w:rsid w:val="00116023"/>
    <w:rsid w:val="00120CA1"/>
    <w:rsid w:val="001241A8"/>
    <w:rsid w:val="00132447"/>
    <w:rsid w:val="00134A51"/>
    <w:rsid w:val="00140727"/>
    <w:rsid w:val="00160628"/>
    <w:rsid w:val="00161344"/>
    <w:rsid w:val="00162195"/>
    <w:rsid w:val="0016322A"/>
    <w:rsid w:val="00165A21"/>
    <w:rsid w:val="001705CE"/>
    <w:rsid w:val="00174512"/>
    <w:rsid w:val="0017714B"/>
    <w:rsid w:val="001804DF"/>
    <w:rsid w:val="00181BDC"/>
    <w:rsid w:val="00181DB0"/>
    <w:rsid w:val="001829E3"/>
    <w:rsid w:val="0018447D"/>
    <w:rsid w:val="001924C0"/>
    <w:rsid w:val="0019731E"/>
    <w:rsid w:val="001A09FE"/>
    <w:rsid w:val="001A6015"/>
    <w:rsid w:val="001A67C9"/>
    <w:rsid w:val="001A69DE"/>
    <w:rsid w:val="001A713C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BA3"/>
    <w:rsid w:val="001C1DEC"/>
    <w:rsid w:val="001C5736"/>
    <w:rsid w:val="001D647F"/>
    <w:rsid w:val="001D6857"/>
    <w:rsid w:val="001E0572"/>
    <w:rsid w:val="001E08C4"/>
    <w:rsid w:val="001E0A67"/>
    <w:rsid w:val="001E1028"/>
    <w:rsid w:val="001E14E2"/>
    <w:rsid w:val="001E4895"/>
    <w:rsid w:val="001E6302"/>
    <w:rsid w:val="001E7DCB"/>
    <w:rsid w:val="001F3411"/>
    <w:rsid w:val="001F4287"/>
    <w:rsid w:val="001F4DBA"/>
    <w:rsid w:val="0020415E"/>
    <w:rsid w:val="00204FF4"/>
    <w:rsid w:val="0021056E"/>
    <w:rsid w:val="0021075D"/>
    <w:rsid w:val="00210BCC"/>
    <w:rsid w:val="0021165A"/>
    <w:rsid w:val="00211BC9"/>
    <w:rsid w:val="0021620C"/>
    <w:rsid w:val="00216E78"/>
    <w:rsid w:val="00217275"/>
    <w:rsid w:val="002211DD"/>
    <w:rsid w:val="002303BF"/>
    <w:rsid w:val="002308A3"/>
    <w:rsid w:val="00236F4B"/>
    <w:rsid w:val="00242B0D"/>
    <w:rsid w:val="00244C0D"/>
    <w:rsid w:val="002467C6"/>
    <w:rsid w:val="0024692A"/>
    <w:rsid w:val="00250508"/>
    <w:rsid w:val="00252BBA"/>
    <w:rsid w:val="00253123"/>
    <w:rsid w:val="00263D88"/>
    <w:rsid w:val="00264001"/>
    <w:rsid w:val="00266354"/>
    <w:rsid w:val="00267A18"/>
    <w:rsid w:val="00273462"/>
    <w:rsid w:val="0027395B"/>
    <w:rsid w:val="00275854"/>
    <w:rsid w:val="00283931"/>
    <w:rsid w:val="00283B41"/>
    <w:rsid w:val="00285F28"/>
    <w:rsid w:val="00286398"/>
    <w:rsid w:val="002A3C42"/>
    <w:rsid w:val="002A5D75"/>
    <w:rsid w:val="002B1B1A"/>
    <w:rsid w:val="002B272C"/>
    <w:rsid w:val="002B3CD9"/>
    <w:rsid w:val="002B4ACE"/>
    <w:rsid w:val="002B7228"/>
    <w:rsid w:val="002C53EE"/>
    <w:rsid w:val="002D1DB3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6DEA"/>
    <w:rsid w:val="002E7F3A"/>
    <w:rsid w:val="002F0F64"/>
    <w:rsid w:val="002F25A8"/>
    <w:rsid w:val="002F4EDB"/>
    <w:rsid w:val="002F6054"/>
    <w:rsid w:val="00310E13"/>
    <w:rsid w:val="00313690"/>
    <w:rsid w:val="00315713"/>
    <w:rsid w:val="0031686C"/>
    <w:rsid w:val="00316FE0"/>
    <w:rsid w:val="003204D2"/>
    <w:rsid w:val="0032605E"/>
    <w:rsid w:val="003275D1"/>
    <w:rsid w:val="00330B2A"/>
    <w:rsid w:val="00331E17"/>
    <w:rsid w:val="00333063"/>
    <w:rsid w:val="003408E3"/>
    <w:rsid w:val="00343480"/>
    <w:rsid w:val="00345E89"/>
    <w:rsid w:val="003522A1"/>
    <w:rsid w:val="0035254B"/>
    <w:rsid w:val="00353555"/>
    <w:rsid w:val="003565D4"/>
    <w:rsid w:val="003607FB"/>
    <w:rsid w:val="00360FD5"/>
    <w:rsid w:val="00361667"/>
    <w:rsid w:val="0036340D"/>
    <w:rsid w:val="003634A5"/>
    <w:rsid w:val="003643DA"/>
    <w:rsid w:val="00364B60"/>
    <w:rsid w:val="00366868"/>
    <w:rsid w:val="00367506"/>
    <w:rsid w:val="00370085"/>
    <w:rsid w:val="003744A7"/>
    <w:rsid w:val="00374622"/>
    <w:rsid w:val="00376235"/>
    <w:rsid w:val="00381FB6"/>
    <w:rsid w:val="003836D3"/>
    <w:rsid w:val="00383A52"/>
    <w:rsid w:val="00390D16"/>
    <w:rsid w:val="00391652"/>
    <w:rsid w:val="0039507F"/>
    <w:rsid w:val="003A1260"/>
    <w:rsid w:val="003A295F"/>
    <w:rsid w:val="003A41DD"/>
    <w:rsid w:val="003A7033"/>
    <w:rsid w:val="003B3543"/>
    <w:rsid w:val="003B47FE"/>
    <w:rsid w:val="003B5673"/>
    <w:rsid w:val="003B6287"/>
    <w:rsid w:val="003B62C9"/>
    <w:rsid w:val="003C6632"/>
    <w:rsid w:val="003C7176"/>
    <w:rsid w:val="003D0929"/>
    <w:rsid w:val="003D4729"/>
    <w:rsid w:val="003D7B95"/>
    <w:rsid w:val="003D7DD6"/>
    <w:rsid w:val="003E5AAF"/>
    <w:rsid w:val="003E600D"/>
    <w:rsid w:val="003E64DF"/>
    <w:rsid w:val="003E6A5D"/>
    <w:rsid w:val="003F193A"/>
    <w:rsid w:val="003F4207"/>
    <w:rsid w:val="003F5C46"/>
    <w:rsid w:val="003F69E1"/>
    <w:rsid w:val="003F7CBB"/>
    <w:rsid w:val="003F7D34"/>
    <w:rsid w:val="00403308"/>
    <w:rsid w:val="004047F2"/>
    <w:rsid w:val="00412C8E"/>
    <w:rsid w:val="004147A1"/>
    <w:rsid w:val="0041518D"/>
    <w:rsid w:val="0042221D"/>
    <w:rsid w:val="00424DD3"/>
    <w:rsid w:val="004269C5"/>
    <w:rsid w:val="00433A54"/>
    <w:rsid w:val="00435939"/>
    <w:rsid w:val="00437CC7"/>
    <w:rsid w:val="0044252F"/>
    <w:rsid w:val="00442B9C"/>
    <w:rsid w:val="00445EFA"/>
    <w:rsid w:val="0044738A"/>
    <w:rsid w:val="004473D3"/>
    <w:rsid w:val="00452231"/>
    <w:rsid w:val="00460C13"/>
    <w:rsid w:val="00463228"/>
    <w:rsid w:val="00463782"/>
    <w:rsid w:val="004652F5"/>
    <w:rsid w:val="004667E0"/>
    <w:rsid w:val="0046760E"/>
    <w:rsid w:val="00470E10"/>
    <w:rsid w:val="0047158D"/>
    <w:rsid w:val="00477A97"/>
    <w:rsid w:val="00481343"/>
    <w:rsid w:val="00482F14"/>
    <w:rsid w:val="0048549E"/>
    <w:rsid w:val="004930C6"/>
    <w:rsid w:val="00493347"/>
    <w:rsid w:val="00496092"/>
    <w:rsid w:val="004A08DB"/>
    <w:rsid w:val="004A25D0"/>
    <w:rsid w:val="004A37E8"/>
    <w:rsid w:val="004A7549"/>
    <w:rsid w:val="004B09D4"/>
    <w:rsid w:val="004B1B16"/>
    <w:rsid w:val="004B309D"/>
    <w:rsid w:val="004B330A"/>
    <w:rsid w:val="004B7C8E"/>
    <w:rsid w:val="004C3D3C"/>
    <w:rsid w:val="004D0EDC"/>
    <w:rsid w:val="004D1220"/>
    <w:rsid w:val="004D14B3"/>
    <w:rsid w:val="004D1529"/>
    <w:rsid w:val="004D2253"/>
    <w:rsid w:val="004D5514"/>
    <w:rsid w:val="004D56C3"/>
    <w:rsid w:val="004E0338"/>
    <w:rsid w:val="004E230A"/>
    <w:rsid w:val="004E4FF3"/>
    <w:rsid w:val="004E56A8"/>
    <w:rsid w:val="004E7B15"/>
    <w:rsid w:val="004F3B55"/>
    <w:rsid w:val="004F428E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798B"/>
    <w:rsid w:val="00521F5A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7988"/>
    <w:rsid w:val="00562C49"/>
    <w:rsid w:val="00562DEF"/>
    <w:rsid w:val="0056321A"/>
    <w:rsid w:val="00563A35"/>
    <w:rsid w:val="00566596"/>
    <w:rsid w:val="005730D1"/>
    <w:rsid w:val="005741E9"/>
    <w:rsid w:val="005748CF"/>
    <w:rsid w:val="00584270"/>
    <w:rsid w:val="00584738"/>
    <w:rsid w:val="005920B0"/>
    <w:rsid w:val="0059380D"/>
    <w:rsid w:val="00595A8F"/>
    <w:rsid w:val="00597161"/>
    <w:rsid w:val="005977C2"/>
    <w:rsid w:val="00597BF2"/>
    <w:rsid w:val="005A1F54"/>
    <w:rsid w:val="005A3020"/>
    <w:rsid w:val="005B134E"/>
    <w:rsid w:val="005B2039"/>
    <w:rsid w:val="005B344F"/>
    <w:rsid w:val="005B3FBA"/>
    <w:rsid w:val="005B4A1D"/>
    <w:rsid w:val="005B674D"/>
    <w:rsid w:val="005C056D"/>
    <w:rsid w:val="005C0CBE"/>
    <w:rsid w:val="005C1FCF"/>
    <w:rsid w:val="005C3F41"/>
    <w:rsid w:val="005D1885"/>
    <w:rsid w:val="005D4A38"/>
    <w:rsid w:val="005E2EEA"/>
    <w:rsid w:val="005E3708"/>
    <w:rsid w:val="005E3B15"/>
    <w:rsid w:val="005E3CCD"/>
    <w:rsid w:val="005E3D6B"/>
    <w:rsid w:val="005E5B55"/>
    <w:rsid w:val="005E5E4A"/>
    <w:rsid w:val="005E693D"/>
    <w:rsid w:val="005E75BF"/>
    <w:rsid w:val="005F57BA"/>
    <w:rsid w:val="005F61E6"/>
    <w:rsid w:val="005F6C45"/>
    <w:rsid w:val="00603E43"/>
    <w:rsid w:val="00605A69"/>
    <w:rsid w:val="00606C54"/>
    <w:rsid w:val="00614375"/>
    <w:rsid w:val="00615B0A"/>
    <w:rsid w:val="006168CF"/>
    <w:rsid w:val="0062011B"/>
    <w:rsid w:val="00626DE0"/>
    <w:rsid w:val="00630901"/>
    <w:rsid w:val="00631F8E"/>
    <w:rsid w:val="00633708"/>
    <w:rsid w:val="00636EE9"/>
    <w:rsid w:val="00640950"/>
    <w:rsid w:val="00641AE7"/>
    <w:rsid w:val="00642629"/>
    <w:rsid w:val="0064782B"/>
    <w:rsid w:val="00647B17"/>
    <w:rsid w:val="0065293D"/>
    <w:rsid w:val="00653EFC"/>
    <w:rsid w:val="00654021"/>
    <w:rsid w:val="00661045"/>
    <w:rsid w:val="00666DA8"/>
    <w:rsid w:val="00671057"/>
    <w:rsid w:val="00675AAF"/>
    <w:rsid w:val="0068031A"/>
    <w:rsid w:val="00681B2F"/>
    <w:rsid w:val="0068335F"/>
    <w:rsid w:val="00687217"/>
    <w:rsid w:val="00693302"/>
    <w:rsid w:val="0069640B"/>
    <w:rsid w:val="006A1B83"/>
    <w:rsid w:val="006A21CD"/>
    <w:rsid w:val="006A276B"/>
    <w:rsid w:val="006A5918"/>
    <w:rsid w:val="006B21B2"/>
    <w:rsid w:val="006B4A4A"/>
    <w:rsid w:val="006C19B2"/>
    <w:rsid w:val="006C2FD5"/>
    <w:rsid w:val="006C4409"/>
    <w:rsid w:val="006C5BB8"/>
    <w:rsid w:val="006C6936"/>
    <w:rsid w:val="006C7B01"/>
    <w:rsid w:val="006D0FE8"/>
    <w:rsid w:val="006D4B2B"/>
    <w:rsid w:val="006D4F3C"/>
    <w:rsid w:val="006D5C66"/>
    <w:rsid w:val="006D7002"/>
    <w:rsid w:val="006E0233"/>
    <w:rsid w:val="006E1B3C"/>
    <w:rsid w:val="006E23FB"/>
    <w:rsid w:val="006E325A"/>
    <w:rsid w:val="006E33EC"/>
    <w:rsid w:val="006E3802"/>
    <w:rsid w:val="006E6C02"/>
    <w:rsid w:val="006F231A"/>
    <w:rsid w:val="006F6B55"/>
    <w:rsid w:val="006F788D"/>
    <w:rsid w:val="006F78E1"/>
    <w:rsid w:val="00701072"/>
    <w:rsid w:val="00702054"/>
    <w:rsid w:val="007035A4"/>
    <w:rsid w:val="00703DCD"/>
    <w:rsid w:val="00711799"/>
    <w:rsid w:val="00712B78"/>
    <w:rsid w:val="0071393B"/>
    <w:rsid w:val="00713EE2"/>
    <w:rsid w:val="007177FC"/>
    <w:rsid w:val="00720C5E"/>
    <w:rsid w:val="00721701"/>
    <w:rsid w:val="00731835"/>
    <w:rsid w:val="007341F8"/>
    <w:rsid w:val="00734372"/>
    <w:rsid w:val="00734EB8"/>
    <w:rsid w:val="00735F8B"/>
    <w:rsid w:val="0074090B"/>
    <w:rsid w:val="00742D0D"/>
    <w:rsid w:val="00742D1F"/>
    <w:rsid w:val="00743EBA"/>
    <w:rsid w:val="00744641"/>
    <w:rsid w:val="00744C8E"/>
    <w:rsid w:val="007464EB"/>
    <w:rsid w:val="0074707E"/>
    <w:rsid w:val="007516DC"/>
    <w:rsid w:val="00752E58"/>
    <w:rsid w:val="00754B80"/>
    <w:rsid w:val="00760690"/>
    <w:rsid w:val="00761918"/>
    <w:rsid w:val="00762F03"/>
    <w:rsid w:val="0076413B"/>
    <w:rsid w:val="007648AE"/>
    <w:rsid w:val="00764BF8"/>
    <w:rsid w:val="0076514D"/>
    <w:rsid w:val="00773D59"/>
    <w:rsid w:val="00781003"/>
    <w:rsid w:val="007838F5"/>
    <w:rsid w:val="007911FD"/>
    <w:rsid w:val="00793930"/>
    <w:rsid w:val="00793DD1"/>
    <w:rsid w:val="00794FEC"/>
    <w:rsid w:val="007A003E"/>
    <w:rsid w:val="007A1965"/>
    <w:rsid w:val="007A2ED1"/>
    <w:rsid w:val="007A4BE6"/>
    <w:rsid w:val="007B0DC6"/>
    <w:rsid w:val="007B1094"/>
    <w:rsid w:val="007B1762"/>
    <w:rsid w:val="007B3320"/>
    <w:rsid w:val="007C301F"/>
    <w:rsid w:val="007C3E91"/>
    <w:rsid w:val="007C4540"/>
    <w:rsid w:val="007C65AF"/>
    <w:rsid w:val="007D135D"/>
    <w:rsid w:val="007D730F"/>
    <w:rsid w:val="007D7CD8"/>
    <w:rsid w:val="007E3670"/>
    <w:rsid w:val="007E3AA7"/>
    <w:rsid w:val="007F737D"/>
    <w:rsid w:val="008025ED"/>
    <w:rsid w:val="0080308E"/>
    <w:rsid w:val="00805303"/>
    <w:rsid w:val="00806705"/>
    <w:rsid w:val="00806738"/>
    <w:rsid w:val="008216D5"/>
    <w:rsid w:val="008249CE"/>
    <w:rsid w:val="00831A50"/>
    <w:rsid w:val="00831B3C"/>
    <w:rsid w:val="00831C89"/>
    <w:rsid w:val="00832114"/>
    <w:rsid w:val="00834C46"/>
    <w:rsid w:val="0084093E"/>
    <w:rsid w:val="00841CE1"/>
    <w:rsid w:val="00842EC0"/>
    <w:rsid w:val="008431E3"/>
    <w:rsid w:val="008473D8"/>
    <w:rsid w:val="008528DC"/>
    <w:rsid w:val="00852B8C"/>
    <w:rsid w:val="0085420B"/>
    <w:rsid w:val="00854981"/>
    <w:rsid w:val="00864B2E"/>
    <w:rsid w:val="00865963"/>
    <w:rsid w:val="00871C1D"/>
    <w:rsid w:val="0087450E"/>
    <w:rsid w:val="00875A82"/>
    <w:rsid w:val="00876CA3"/>
    <w:rsid w:val="008772FE"/>
    <w:rsid w:val="008775F1"/>
    <w:rsid w:val="008821AE"/>
    <w:rsid w:val="00883D3A"/>
    <w:rsid w:val="008854F7"/>
    <w:rsid w:val="00885A9D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A6CF3"/>
    <w:rsid w:val="008B345D"/>
    <w:rsid w:val="008C1FC2"/>
    <w:rsid w:val="008C2980"/>
    <w:rsid w:val="008C4DD6"/>
    <w:rsid w:val="008C5AFB"/>
    <w:rsid w:val="008D07FB"/>
    <w:rsid w:val="008D0C02"/>
    <w:rsid w:val="008D357D"/>
    <w:rsid w:val="008D435A"/>
    <w:rsid w:val="008E387B"/>
    <w:rsid w:val="008E6087"/>
    <w:rsid w:val="008E758D"/>
    <w:rsid w:val="008F10A7"/>
    <w:rsid w:val="008F755D"/>
    <w:rsid w:val="008F7A39"/>
    <w:rsid w:val="009021E8"/>
    <w:rsid w:val="00903A57"/>
    <w:rsid w:val="00904677"/>
    <w:rsid w:val="00905EE2"/>
    <w:rsid w:val="00911440"/>
    <w:rsid w:val="00911712"/>
    <w:rsid w:val="00911B27"/>
    <w:rsid w:val="009170BE"/>
    <w:rsid w:val="00920B55"/>
    <w:rsid w:val="00924703"/>
    <w:rsid w:val="009262C9"/>
    <w:rsid w:val="00930EB9"/>
    <w:rsid w:val="00933DC7"/>
    <w:rsid w:val="009418F4"/>
    <w:rsid w:val="00942BBC"/>
    <w:rsid w:val="00944180"/>
    <w:rsid w:val="00944AA0"/>
    <w:rsid w:val="00947DA2"/>
    <w:rsid w:val="00951177"/>
    <w:rsid w:val="00966599"/>
    <w:rsid w:val="009673E8"/>
    <w:rsid w:val="00974DB8"/>
    <w:rsid w:val="00980661"/>
    <w:rsid w:val="0098093B"/>
    <w:rsid w:val="009876D4"/>
    <w:rsid w:val="009914A5"/>
    <w:rsid w:val="0099548E"/>
    <w:rsid w:val="00996456"/>
    <w:rsid w:val="00996A12"/>
    <w:rsid w:val="00997B0F"/>
    <w:rsid w:val="009A0CC3"/>
    <w:rsid w:val="009A1CAD"/>
    <w:rsid w:val="009A3440"/>
    <w:rsid w:val="009A5832"/>
    <w:rsid w:val="009A6838"/>
    <w:rsid w:val="009B24B5"/>
    <w:rsid w:val="009B4EBC"/>
    <w:rsid w:val="009B5ABB"/>
    <w:rsid w:val="009B73CE"/>
    <w:rsid w:val="009C2461"/>
    <w:rsid w:val="009C5A15"/>
    <w:rsid w:val="009C6FE2"/>
    <w:rsid w:val="009C7674"/>
    <w:rsid w:val="009D004A"/>
    <w:rsid w:val="009D0B06"/>
    <w:rsid w:val="009D5880"/>
    <w:rsid w:val="009E1FD4"/>
    <w:rsid w:val="009E3B07"/>
    <w:rsid w:val="009E51D1"/>
    <w:rsid w:val="009E5531"/>
    <w:rsid w:val="009F171E"/>
    <w:rsid w:val="009F3D2F"/>
    <w:rsid w:val="009F4021"/>
    <w:rsid w:val="009F7052"/>
    <w:rsid w:val="00A02668"/>
    <w:rsid w:val="00A02801"/>
    <w:rsid w:val="00A06A39"/>
    <w:rsid w:val="00A07F58"/>
    <w:rsid w:val="00A131CB"/>
    <w:rsid w:val="00A14847"/>
    <w:rsid w:val="00A152DA"/>
    <w:rsid w:val="00A16D6D"/>
    <w:rsid w:val="00A21383"/>
    <w:rsid w:val="00A2199F"/>
    <w:rsid w:val="00A21B31"/>
    <w:rsid w:val="00A2360E"/>
    <w:rsid w:val="00A2391E"/>
    <w:rsid w:val="00A25E78"/>
    <w:rsid w:val="00A26E0C"/>
    <w:rsid w:val="00A32FCB"/>
    <w:rsid w:val="00A34C25"/>
    <w:rsid w:val="00A3507D"/>
    <w:rsid w:val="00A35132"/>
    <w:rsid w:val="00A3717A"/>
    <w:rsid w:val="00A4088C"/>
    <w:rsid w:val="00A4456B"/>
    <w:rsid w:val="00A448D4"/>
    <w:rsid w:val="00A452E0"/>
    <w:rsid w:val="00A506DF"/>
    <w:rsid w:val="00A51EA5"/>
    <w:rsid w:val="00A53742"/>
    <w:rsid w:val="00A557A1"/>
    <w:rsid w:val="00A63059"/>
    <w:rsid w:val="00A63AE3"/>
    <w:rsid w:val="00A651A4"/>
    <w:rsid w:val="00A71361"/>
    <w:rsid w:val="00A746E2"/>
    <w:rsid w:val="00A81FF2"/>
    <w:rsid w:val="00A83904"/>
    <w:rsid w:val="00A90A79"/>
    <w:rsid w:val="00A92C11"/>
    <w:rsid w:val="00A96B30"/>
    <w:rsid w:val="00AA0848"/>
    <w:rsid w:val="00AA442D"/>
    <w:rsid w:val="00AA59B5"/>
    <w:rsid w:val="00AA7777"/>
    <w:rsid w:val="00AA7B84"/>
    <w:rsid w:val="00AB097E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706"/>
    <w:rsid w:val="00AE0A40"/>
    <w:rsid w:val="00AE1ED4"/>
    <w:rsid w:val="00AE21E1"/>
    <w:rsid w:val="00AE2F8D"/>
    <w:rsid w:val="00AE3BAE"/>
    <w:rsid w:val="00AE6A21"/>
    <w:rsid w:val="00AF1C8F"/>
    <w:rsid w:val="00AF1DE3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3855"/>
    <w:rsid w:val="00B077FA"/>
    <w:rsid w:val="00B127D7"/>
    <w:rsid w:val="00B129BD"/>
    <w:rsid w:val="00B13B0C"/>
    <w:rsid w:val="00B14408"/>
    <w:rsid w:val="00B1453A"/>
    <w:rsid w:val="00B20F82"/>
    <w:rsid w:val="00B2525E"/>
    <w:rsid w:val="00B25BD5"/>
    <w:rsid w:val="00B34079"/>
    <w:rsid w:val="00B3446C"/>
    <w:rsid w:val="00B3793A"/>
    <w:rsid w:val="00B401BA"/>
    <w:rsid w:val="00B407E4"/>
    <w:rsid w:val="00B425B6"/>
    <w:rsid w:val="00B42A72"/>
    <w:rsid w:val="00B441AE"/>
    <w:rsid w:val="00B45A65"/>
    <w:rsid w:val="00B45F33"/>
    <w:rsid w:val="00B46D50"/>
    <w:rsid w:val="00B51D63"/>
    <w:rsid w:val="00B53170"/>
    <w:rsid w:val="00B54692"/>
    <w:rsid w:val="00B548B9"/>
    <w:rsid w:val="00B56DBE"/>
    <w:rsid w:val="00B62999"/>
    <w:rsid w:val="00B63994"/>
    <w:rsid w:val="00B63BE3"/>
    <w:rsid w:val="00B64885"/>
    <w:rsid w:val="00B64FA3"/>
    <w:rsid w:val="00B66810"/>
    <w:rsid w:val="00B72916"/>
    <w:rsid w:val="00B72BE3"/>
    <w:rsid w:val="00B73B80"/>
    <w:rsid w:val="00B770C7"/>
    <w:rsid w:val="00B80F26"/>
    <w:rsid w:val="00B822BD"/>
    <w:rsid w:val="00B842F4"/>
    <w:rsid w:val="00B91A7B"/>
    <w:rsid w:val="00B929DD"/>
    <w:rsid w:val="00B93AF6"/>
    <w:rsid w:val="00B95405"/>
    <w:rsid w:val="00B963F1"/>
    <w:rsid w:val="00BA020A"/>
    <w:rsid w:val="00BB025A"/>
    <w:rsid w:val="00BB02A4"/>
    <w:rsid w:val="00BB1270"/>
    <w:rsid w:val="00BB1E44"/>
    <w:rsid w:val="00BB5267"/>
    <w:rsid w:val="00BB52B8"/>
    <w:rsid w:val="00BB59D8"/>
    <w:rsid w:val="00BB7E69"/>
    <w:rsid w:val="00BC0E51"/>
    <w:rsid w:val="00BC2B80"/>
    <w:rsid w:val="00BC3C1F"/>
    <w:rsid w:val="00BC44CC"/>
    <w:rsid w:val="00BC7CE7"/>
    <w:rsid w:val="00BD295E"/>
    <w:rsid w:val="00BD4664"/>
    <w:rsid w:val="00BE1193"/>
    <w:rsid w:val="00BF4849"/>
    <w:rsid w:val="00BF4EA7"/>
    <w:rsid w:val="00BF6525"/>
    <w:rsid w:val="00C00EDB"/>
    <w:rsid w:val="00C02863"/>
    <w:rsid w:val="00C0383A"/>
    <w:rsid w:val="00C067FF"/>
    <w:rsid w:val="00C12862"/>
    <w:rsid w:val="00C12F48"/>
    <w:rsid w:val="00C13D28"/>
    <w:rsid w:val="00C14585"/>
    <w:rsid w:val="00C165A0"/>
    <w:rsid w:val="00C216CE"/>
    <w:rsid w:val="00C2184F"/>
    <w:rsid w:val="00C22A78"/>
    <w:rsid w:val="00C23C7E"/>
    <w:rsid w:val="00C246C5"/>
    <w:rsid w:val="00C25A82"/>
    <w:rsid w:val="00C30A2A"/>
    <w:rsid w:val="00C33993"/>
    <w:rsid w:val="00C34DAE"/>
    <w:rsid w:val="00C4069E"/>
    <w:rsid w:val="00C41ADC"/>
    <w:rsid w:val="00C44149"/>
    <w:rsid w:val="00C44410"/>
    <w:rsid w:val="00C44A15"/>
    <w:rsid w:val="00C4630A"/>
    <w:rsid w:val="00C523F0"/>
    <w:rsid w:val="00C526D2"/>
    <w:rsid w:val="00C53A91"/>
    <w:rsid w:val="00C5794E"/>
    <w:rsid w:val="00C60968"/>
    <w:rsid w:val="00C63D39"/>
    <w:rsid w:val="00C63EDD"/>
    <w:rsid w:val="00C65B36"/>
    <w:rsid w:val="00C67259"/>
    <w:rsid w:val="00C7292E"/>
    <w:rsid w:val="00C7441C"/>
    <w:rsid w:val="00C74E88"/>
    <w:rsid w:val="00C80924"/>
    <w:rsid w:val="00C8286B"/>
    <w:rsid w:val="00C947F8"/>
    <w:rsid w:val="00C9515F"/>
    <w:rsid w:val="00C963C5"/>
    <w:rsid w:val="00CA030C"/>
    <w:rsid w:val="00CA1F41"/>
    <w:rsid w:val="00CA32EE"/>
    <w:rsid w:val="00CA5771"/>
    <w:rsid w:val="00CA6A1A"/>
    <w:rsid w:val="00CB3085"/>
    <w:rsid w:val="00CB6FB0"/>
    <w:rsid w:val="00CC1E75"/>
    <w:rsid w:val="00CC284F"/>
    <w:rsid w:val="00CC2E0E"/>
    <w:rsid w:val="00CC361C"/>
    <w:rsid w:val="00CC474B"/>
    <w:rsid w:val="00CC658C"/>
    <w:rsid w:val="00CC67BF"/>
    <w:rsid w:val="00CD0843"/>
    <w:rsid w:val="00CD4E31"/>
    <w:rsid w:val="00CD5A78"/>
    <w:rsid w:val="00CD7345"/>
    <w:rsid w:val="00CE372E"/>
    <w:rsid w:val="00CF0A1B"/>
    <w:rsid w:val="00CF19F6"/>
    <w:rsid w:val="00CF2F4F"/>
    <w:rsid w:val="00CF536D"/>
    <w:rsid w:val="00D02E9D"/>
    <w:rsid w:val="00D10CB8"/>
    <w:rsid w:val="00D12806"/>
    <w:rsid w:val="00D12D44"/>
    <w:rsid w:val="00D15018"/>
    <w:rsid w:val="00D158AC"/>
    <w:rsid w:val="00D1694C"/>
    <w:rsid w:val="00D17A12"/>
    <w:rsid w:val="00D20F5E"/>
    <w:rsid w:val="00D23B76"/>
    <w:rsid w:val="00D24B4A"/>
    <w:rsid w:val="00D379A3"/>
    <w:rsid w:val="00D45FF3"/>
    <w:rsid w:val="00D512CF"/>
    <w:rsid w:val="00D528B9"/>
    <w:rsid w:val="00D53186"/>
    <w:rsid w:val="00D5487D"/>
    <w:rsid w:val="00D56D11"/>
    <w:rsid w:val="00D60140"/>
    <w:rsid w:val="00D6024A"/>
    <w:rsid w:val="00D608B5"/>
    <w:rsid w:val="00D62035"/>
    <w:rsid w:val="00D64739"/>
    <w:rsid w:val="00D71F99"/>
    <w:rsid w:val="00D73CA4"/>
    <w:rsid w:val="00D73D71"/>
    <w:rsid w:val="00D74396"/>
    <w:rsid w:val="00D80284"/>
    <w:rsid w:val="00D8172B"/>
    <w:rsid w:val="00D81F71"/>
    <w:rsid w:val="00D8642D"/>
    <w:rsid w:val="00D90A5E"/>
    <w:rsid w:val="00D91A68"/>
    <w:rsid w:val="00D95A68"/>
    <w:rsid w:val="00DA17C7"/>
    <w:rsid w:val="00DA565E"/>
    <w:rsid w:val="00DA6A9A"/>
    <w:rsid w:val="00DB1EFD"/>
    <w:rsid w:val="00DB3EAF"/>
    <w:rsid w:val="00DB46C6"/>
    <w:rsid w:val="00DC3203"/>
    <w:rsid w:val="00DC3C99"/>
    <w:rsid w:val="00DC4542"/>
    <w:rsid w:val="00DC52F5"/>
    <w:rsid w:val="00DC5FD0"/>
    <w:rsid w:val="00DD0354"/>
    <w:rsid w:val="00DD27D7"/>
    <w:rsid w:val="00DD458C"/>
    <w:rsid w:val="00DD72E9"/>
    <w:rsid w:val="00DD7605"/>
    <w:rsid w:val="00DE2020"/>
    <w:rsid w:val="00DE3476"/>
    <w:rsid w:val="00DE6A60"/>
    <w:rsid w:val="00DE7BEA"/>
    <w:rsid w:val="00DF482B"/>
    <w:rsid w:val="00DF5B84"/>
    <w:rsid w:val="00DF6D5B"/>
    <w:rsid w:val="00DF771B"/>
    <w:rsid w:val="00DF7EE2"/>
    <w:rsid w:val="00E01BAA"/>
    <w:rsid w:val="00E0282A"/>
    <w:rsid w:val="00E02F9B"/>
    <w:rsid w:val="00E07E14"/>
    <w:rsid w:val="00E14F94"/>
    <w:rsid w:val="00E17336"/>
    <w:rsid w:val="00E17D15"/>
    <w:rsid w:val="00E22B95"/>
    <w:rsid w:val="00E30331"/>
    <w:rsid w:val="00E30BB8"/>
    <w:rsid w:val="00E31F9C"/>
    <w:rsid w:val="00E40488"/>
    <w:rsid w:val="00E50367"/>
    <w:rsid w:val="00E51ABA"/>
    <w:rsid w:val="00E524CB"/>
    <w:rsid w:val="00E61B35"/>
    <w:rsid w:val="00E65456"/>
    <w:rsid w:val="00E65A91"/>
    <w:rsid w:val="00E66188"/>
    <w:rsid w:val="00E664FB"/>
    <w:rsid w:val="00E672F0"/>
    <w:rsid w:val="00E70373"/>
    <w:rsid w:val="00E71489"/>
    <w:rsid w:val="00E71F36"/>
    <w:rsid w:val="00E72E40"/>
    <w:rsid w:val="00E73665"/>
    <w:rsid w:val="00E73999"/>
    <w:rsid w:val="00E73BDC"/>
    <w:rsid w:val="00E73E9E"/>
    <w:rsid w:val="00E81660"/>
    <w:rsid w:val="00E854FE"/>
    <w:rsid w:val="00E906CC"/>
    <w:rsid w:val="00E939A0"/>
    <w:rsid w:val="00E97E4E"/>
    <w:rsid w:val="00EA1CC2"/>
    <w:rsid w:val="00EA2D76"/>
    <w:rsid w:val="00EA4644"/>
    <w:rsid w:val="00EA758A"/>
    <w:rsid w:val="00EB096F"/>
    <w:rsid w:val="00EB199F"/>
    <w:rsid w:val="00EB21A4"/>
    <w:rsid w:val="00EB27C4"/>
    <w:rsid w:val="00EB5387"/>
    <w:rsid w:val="00EB5C10"/>
    <w:rsid w:val="00EB7322"/>
    <w:rsid w:val="00EC0FE9"/>
    <w:rsid w:val="00EC198B"/>
    <w:rsid w:val="00EC426D"/>
    <w:rsid w:val="00EC571B"/>
    <w:rsid w:val="00EC57D7"/>
    <w:rsid w:val="00EC6385"/>
    <w:rsid w:val="00ED1A9E"/>
    <w:rsid w:val="00ED1DE9"/>
    <w:rsid w:val="00ED23D4"/>
    <w:rsid w:val="00ED5E0B"/>
    <w:rsid w:val="00EE37B6"/>
    <w:rsid w:val="00EF0996"/>
    <w:rsid w:val="00EF0F45"/>
    <w:rsid w:val="00EF7463"/>
    <w:rsid w:val="00EF7971"/>
    <w:rsid w:val="00F002EF"/>
    <w:rsid w:val="00F01EE9"/>
    <w:rsid w:val="00F04900"/>
    <w:rsid w:val="00F065A4"/>
    <w:rsid w:val="00F126B9"/>
    <w:rsid w:val="00F12715"/>
    <w:rsid w:val="00F144D5"/>
    <w:rsid w:val="00F146F0"/>
    <w:rsid w:val="00F15039"/>
    <w:rsid w:val="00F20FF3"/>
    <w:rsid w:val="00F2190B"/>
    <w:rsid w:val="00F228B5"/>
    <w:rsid w:val="00F2389C"/>
    <w:rsid w:val="00F25C67"/>
    <w:rsid w:val="00F266DF"/>
    <w:rsid w:val="00F30DFF"/>
    <w:rsid w:val="00F32B80"/>
    <w:rsid w:val="00F340EB"/>
    <w:rsid w:val="00F35285"/>
    <w:rsid w:val="00F43B9D"/>
    <w:rsid w:val="00F44D5E"/>
    <w:rsid w:val="00F53A35"/>
    <w:rsid w:val="00F55A3D"/>
    <w:rsid w:val="00F5744B"/>
    <w:rsid w:val="00F61209"/>
    <w:rsid w:val="00F6259E"/>
    <w:rsid w:val="00F65DD4"/>
    <w:rsid w:val="00F672B2"/>
    <w:rsid w:val="00F814DE"/>
    <w:rsid w:val="00F83973"/>
    <w:rsid w:val="00F87FA3"/>
    <w:rsid w:val="00F93D8C"/>
    <w:rsid w:val="00FA0486"/>
    <w:rsid w:val="00FA3102"/>
    <w:rsid w:val="00FA3241"/>
    <w:rsid w:val="00FA48D4"/>
    <w:rsid w:val="00FA4E0B"/>
    <w:rsid w:val="00FA54FA"/>
    <w:rsid w:val="00FA6D39"/>
    <w:rsid w:val="00FB227E"/>
    <w:rsid w:val="00FB3D61"/>
    <w:rsid w:val="00FB44CE"/>
    <w:rsid w:val="00FB5009"/>
    <w:rsid w:val="00FB76AB"/>
    <w:rsid w:val="00FD03FE"/>
    <w:rsid w:val="00FD0F63"/>
    <w:rsid w:val="00FD126E"/>
    <w:rsid w:val="00FD3C36"/>
    <w:rsid w:val="00FD4D81"/>
    <w:rsid w:val="00FD7498"/>
    <w:rsid w:val="00FD7FB3"/>
    <w:rsid w:val="00FE4713"/>
    <w:rsid w:val="00FF1F44"/>
    <w:rsid w:val="00FF225E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99497"/>
  <w14:defaultImageDpi w14:val="330"/>
  <w15:docId w15:val="{F34825D7-97E6-4B43-B304-5C2F176E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uiPriority="32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B096F"/>
    <w:pPr>
      <w:spacing w:line="480" w:lineRule="auto"/>
    </w:pPr>
    <w:rPr>
      <w:sz w:val="24"/>
      <w:szCs w:val="24"/>
    </w:rPr>
  </w:style>
  <w:style w:type="paragraph" w:styleId="Ttulo1">
    <w:name w:val="heading 1"/>
    <w:basedOn w:val="Normal"/>
    <w:next w:val="Paragraph"/>
    <w:link w:val="Ttulo1Char"/>
    <w:uiPriority w:val="9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Paragraph"/>
    <w:link w:val="Ttulo2Char"/>
    <w:uiPriority w:val="9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Paragraph"/>
    <w:link w:val="Ttulo3Char"/>
    <w:uiPriority w:val="9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Ttulo4">
    <w:name w:val="heading 4"/>
    <w:basedOn w:val="Paragraph"/>
    <w:next w:val="Newparagraph"/>
    <w:link w:val="Ttulo4Char"/>
    <w:uiPriority w:val="9"/>
    <w:rsid w:val="00F43B9D"/>
    <w:pPr>
      <w:spacing w:before="360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9D0B06"/>
    <w:pPr>
      <w:keepNext/>
      <w:keepLines/>
      <w:spacing w:before="4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2"/>
      <w:lang w:val="pt-BR" w:eastAsia="en-US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9D0B06"/>
    <w:pPr>
      <w:keepNext/>
      <w:keepLines/>
      <w:spacing w:before="4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2"/>
      <w:lang w:val="pt-BR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0B06"/>
    <w:pPr>
      <w:keepNext/>
      <w:keepLines/>
      <w:spacing w:before="4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pt-BR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0B06"/>
    <w:pPr>
      <w:keepNext/>
      <w:keepLines/>
      <w:spacing w:before="4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0B06"/>
    <w:pPr>
      <w:keepNext/>
      <w:keepLines/>
      <w:spacing w:before="4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1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AE2F8D"/>
    <w:pPr>
      <w:ind w:firstLine="720"/>
    </w:pPr>
  </w:style>
  <w:style w:type="paragraph" w:styleId="Recuonormal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Ttulo2Char">
    <w:name w:val="Título 2 Char"/>
    <w:basedOn w:val="Fontepargpadro"/>
    <w:link w:val="Ttulo2"/>
    <w:uiPriority w:val="9"/>
    <w:rsid w:val="008D07FB"/>
    <w:rPr>
      <w:rFonts w:cs="Arial"/>
      <w:b/>
      <w:bCs/>
      <w:i/>
      <w:iCs/>
      <w:sz w:val="24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AE1ED4"/>
    <w:rPr>
      <w:rFonts w:cs="Arial"/>
      <w:b/>
      <w:bCs/>
      <w:kern w:val="32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"/>
      </w:numPr>
      <w:spacing w:after="240"/>
      <w:contextualSpacing/>
    </w:pPr>
  </w:style>
  <w:style w:type="paragraph" w:styleId="Textodenotaderodap">
    <w:name w:val="footnote text"/>
    <w:basedOn w:val="Normal"/>
    <w:link w:val="TextodenotaderodapChar"/>
    <w:autoRedefine/>
    <w:uiPriority w:val="99"/>
    <w:rsid w:val="000A6F8B"/>
    <w:pPr>
      <w:ind w:left="142" w:hanging="142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A6F8B"/>
    <w:rPr>
      <w:sz w:val="22"/>
    </w:rPr>
  </w:style>
  <w:style w:type="character" w:styleId="Refdenotaderodap">
    <w:name w:val="footnote reference"/>
    <w:basedOn w:val="Fontepargpadro"/>
    <w:uiPriority w:val="99"/>
    <w:rsid w:val="00AF2C92"/>
    <w:rPr>
      <w:vertAlign w:val="superscript"/>
    </w:rPr>
  </w:style>
  <w:style w:type="paragraph" w:styleId="Textodenotadefim">
    <w:name w:val="endnote text"/>
    <w:basedOn w:val="Normal"/>
    <w:link w:val="TextodenotadefimChar"/>
    <w:autoRedefine/>
    <w:uiPriority w:val="99"/>
    <w:rsid w:val="006C19B2"/>
    <w:pPr>
      <w:ind w:left="284" w:hanging="284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6C19B2"/>
    <w:rPr>
      <w:sz w:val="22"/>
    </w:rPr>
  </w:style>
  <w:style w:type="character" w:styleId="Refdenotadefim">
    <w:name w:val="endnote reference"/>
    <w:basedOn w:val="Fontepargpadro"/>
    <w:uiPriority w:val="99"/>
    <w:rsid w:val="00EC571B"/>
    <w:rPr>
      <w:vertAlign w:val="superscript"/>
    </w:rPr>
  </w:style>
  <w:style w:type="character" w:customStyle="1" w:styleId="Ttulo4Char">
    <w:name w:val="Título 4 Char"/>
    <w:basedOn w:val="Fontepargpadro"/>
    <w:link w:val="Ttulo4"/>
    <w:uiPriority w:val="9"/>
    <w:rsid w:val="00F43B9D"/>
    <w:rPr>
      <w:bCs/>
      <w:sz w:val="24"/>
      <w:szCs w:val="28"/>
    </w:rPr>
  </w:style>
  <w:style w:type="paragraph" w:styleId="Cabealho">
    <w:name w:val="header"/>
    <w:basedOn w:val="Normal"/>
    <w:link w:val="CabealhoChar"/>
    <w:uiPriority w:val="99"/>
    <w:rsid w:val="003F193A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3F193A"/>
    <w:rPr>
      <w:rFonts w:eastAsia="Times New Roman"/>
      <w:sz w:val="24"/>
      <w:szCs w:val="24"/>
      <w:lang w:eastAsia="en-GB"/>
    </w:rPr>
  </w:style>
  <w:style w:type="paragraph" w:styleId="Rodap">
    <w:name w:val="footer"/>
    <w:basedOn w:val="Normal"/>
    <w:link w:val="RodapChar"/>
    <w:uiPriority w:val="99"/>
    <w:rsid w:val="00AE6A2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paragraph" w:customStyle="1" w:styleId="TextoDissertao">
    <w:name w:val="Texto Dissertação"/>
    <w:basedOn w:val="Normal"/>
    <w:link w:val="TextoDissertaoChar"/>
    <w:rsid w:val="00361667"/>
    <w:pPr>
      <w:spacing w:line="360" w:lineRule="auto"/>
      <w:ind w:firstLine="709"/>
      <w:jc w:val="both"/>
    </w:pPr>
    <w:rPr>
      <w:rFonts w:eastAsia="Calibri"/>
      <w:lang w:val="pt-BR" w:eastAsia="pt-BR"/>
    </w:rPr>
  </w:style>
  <w:style w:type="character" w:customStyle="1" w:styleId="TextoDissertaoChar">
    <w:name w:val="Texto Dissertação Char"/>
    <w:basedOn w:val="Fontepargpadro"/>
    <w:link w:val="TextoDissertao"/>
    <w:rsid w:val="00361667"/>
    <w:rPr>
      <w:rFonts w:eastAsia="Calibri"/>
      <w:sz w:val="24"/>
      <w:szCs w:val="24"/>
      <w:lang w:val="pt-BR" w:eastAsia="pt-BR"/>
    </w:rPr>
  </w:style>
  <w:style w:type="character" w:customStyle="1" w:styleId="Ttulo5Char">
    <w:name w:val="Título 5 Char"/>
    <w:basedOn w:val="Fontepargpadro"/>
    <w:link w:val="Ttulo5"/>
    <w:uiPriority w:val="9"/>
    <w:rsid w:val="009D0B06"/>
    <w:rPr>
      <w:rFonts w:asciiTheme="majorHAnsi" w:eastAsiaTheme="majorEastAsia" w:hAnsiTheme="majorHAnsi" w:cstheme="majorBidi"/>
      <w:color w:val="365F91" w:themeColor="accent1" w:themeShade="BF"/>
      <w:sz w:val="24"/>
      <w:szCs w:val="22"/>
      <w:lang w:val="pt-BR" w:eastAsia="en-US"/>
    </w:rPr>
  </w:style>
  <w:style w:type="character" w:customStyle="1" w:styleId="Ttulo6Char">
    <w:name w:val="Título 6 Char"/>
    <w:basedOn w:val="Fontepargpadro"/>
    <w:link w:val="Ttulo6"/>
    <w:uiPriority w:val="9"/>
    <w:rsid w:val="009D0B06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val="pt-BR"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0B0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val="pt-BR"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0B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0B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B06"/>
    <w:pPr>
      <w:spacing w:before="120" w:line="240" w:lineRule="auto"/>
      <w:jc w:val="both"/>
    </w:pPr>
    <w:rPr>
      <w:rFonts w:ascii="Tahoma" w:eastAsia="Calibri" w:hAnsi="Tahoma" w:cs="Tahoma"/>
      <w:sz w:val="16"/>
      <w:szCs w:val="16"/>
      <w:lang w:val="pt-BR"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B06"/>
    <w:rPr>
      <w:rFonts w:ascii="Tahoma" w:eastAsia="Calibri" w:hAnsi="Tahoma" w:cs="Tahoma"/>
      <w:sz w:val="16"/>
      <w:szCs w:val="16"/>
      <w:lang w:val="pt-BR" w:eastAsia="en-US"/>
    </w:rPr>
  </w:style>
  <w:style w:type="paragraph" w:customStyle="1" w:styleId="Default">
    <w:name w:val="Default"/>
    <w:rsid w:val="009D0B0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pt-BR" w:eastAsia="en-US"/>
    </w:rPr>
  </w:style>
  <w:style w:type="paragraph" w:styleId="PargrafodaLista">
    <w:name w:val="List Paragraph"/>
    <w:aliases w:val="Texto"/>
    <w:next w:val="SemEspaamento"/>
    <w:uiPriority w:val="34"/>
    <w:rsid w:val="009D0B06"/>
    <w:pPr>
      <w:spacing w:after="200" w:line="276" w:lineRule="auto"/>
      <w:ind w:left="720"/>
      <w:contextualSpacing/>
      <w:jc w:val="both"/>
    </w:pPr>
    <w:rPr>
      <w:rFonts w:eastAsia="Calibri"/>
      <w:sz w:val="24"/>
      <w:szCs w:val="22"/>
      <w:lang w:val="pt-BR" w:eastAsia="en-US"/>
    </w:rPr>
  </w:style>
  <w:style w:type="paragraph" w:styleId="SemEspaamento">
    <w:name w:val="No Spacing"/>
    <w:aliases w:val="Tabelas e Figuras"/>
    <w:uiPriority w:val="1"/>
    <w:rsid w:val="009D0B06"/>
    <w:rPr>
      <w:rFonts w:eastAsia="Calibri"/>
      <w:szCs w:val="22"/>
      <w:lang w:val="pt-BR" w:eastAsia="en-US"/>
    </w:rPr>
  </w:style>
  <w:style w:type="table" w:styleId="Tabelacomgrade">
    <w:name w:val="Table Grid"/>
    <w:basedOn w:val="Tabelanormal"/>
    <w:uiPriority w:val="59"/>
    <w:rsid w:val="009D0B06"/>
    <w:rPr>
      <w:rFonts w:ascii="Calibri" w:eastAsia="Calibri" w:hAnsi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D0B06"/>
    <w:rPr>
      <w:color w:val="0000FF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D0B06"/>
    <w:pPr>
      <w:spacing w:before="120" w:after="120" w:line="240" w:lineRule="auto"/>
      <w:jc w:val="both"/>
    </w:pPr>
    <w:rPr>
      <w:rFonts w:eastAsia="Calibri"/>
      <w:sz w:val="20"/>
      <w:szCs w:val="20"/>
      <w:lang w:val="pt-BR"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D0B06"/>
    <w:rPr>
      <w:rFonts w:eastAsia="Calibri"/>
      <w:lang w:val="pt-BR" w:eastAsia="en-US"/>
    </w:rPr>
  </w:style>
  <w:style w:type="character" w:styleId="Refdecomentrio">
    <w:name w:val="annotation reference"/>
    <w:basedOn w:val="Fontepargpadro"/>
    <w:uiPriority w:val="99"/>
    <w:unhideWhenUsed/>
    <w:rsid w:val="009D0B06"/>
    <w:rPr>
      <w:sz w:val="16"/>
      <w:szCs w:val="16"/>
    </w:rPr>
  </w:style>
  <w:style w:type="character" w:styleId="Forte">
    <w:name w:val="Strong"/>
    <w:basedOn w:val="Fontepargpadro"/>
    <w:uiPriority w:val="22"/>
    <w:rsid w:val="009D0B06"/>
    <w:rPr>
      <w:b/>
      <w:bCs/>
    </w:rPr>
  </w:style>
  <w:style w:type="character" w:styleId="CitaoHTML">
    <w:name w:val="HTML Cite"/>
    <w:basedOn w:val="Fontepargpadro"/>
    <w:uiPriority w:val="99"/>
    <w:semiHidden/>
    <w:unhideWhenUsed/>
    <w:rsid w:val="009D0B0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D0B06"/>
    <w:pPr>
      <w:spacing w:before="100" w:beforeAutospacing="1" w:after="100" w:afterAutospacing="1" w:line="240" w:lineRule="auto"/>
      <w:jc w:val="both"/>
    </w:pPr>
    <w:rPr>
      <w:lang w:val="pt-BR" w:eastAsia="pt-BR"/>
    </w:rPr>
  </w:style>
  <w:style w:type="paragraph" w:customStyle="1" w:styleId="titulo">
    <w:name w:val="titulo"/>
    <w:basedOn w:val="Normal"/>
    <w:uiPriority w:val="99"/>
    <w:rsid w:val="009D0B06"/>
    <w:pPr>
      <w:spacing w:before="100" w:beforeAutospacing="1" w:after="100" w:afterAutospacing="1" w:line="240" w:lineRule="auto"/>
      <w:jc w:val="both"/>
    </w:pPr>
    <w:rPr>
      <w:lang w:val="pt-BR" w:eastAsia="pt-BR"/>
    </w:rPr>
  </w:style>
  <w:style w:type="paragraph" w:customStyle="1" w:styleId="textocorrido">
    <w:name w:val="textocorrido"/>
    <w:basedOn w:val="Normal"/>
    <w:rsid w:val="009D0B06"/>
    <w:pPr>
      <w:spacing w:before="100" w:beforeAutospacing="1" w:after="100" w:afterAutospacing="1" w:line="240" w:lineRule="auto"/>
      <w:jc w:val="both"/>
    </w:pPr>
    <w:rPr>
      <w:lang w:val="pt-BR" w:eastAsia="pt-BR"/>
    </w:rPr>
  </w:style>
  <w:style w:type="table" w:customStyle="1" w:styleId="ListaMdia11">
    <w:name w:val="Lista Média 11"/>
    <w:basedOn w:val="Tabelanormal"/>
    <w:uiPriority w:val="65"/>
    <w:rsid w:val="009D0B06"/>
    <w:rPr>
      <w:rFonts w:ascii="Calibri" w:eastAsia="Calibri" w:hAnsi="Calibri"/>
      <w:color w:val="000000"/>
      <w:lang w:val="pt-BR" w:eastAsia="pt-B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0B06"/>
    <w:pPr>
      <w:spacing w:line="276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0B06"/>
    <w:rPr>
      <w:rFonts w:eastAsia="Calibri"/>
      <w:b/>
      <w:bCs/>
      <w:lang w:val="pt-BR" w:eastAsia="en-US"/>
    </w:rPr>
  </w:style>
  <w:style w:type="character" w:customStyle="1" w:styleId="apple-converted-space">
    <w:name w:val="apple-converted-space"/>
    <w:basedOn w:val="Fontepargpadro"/>
    <w:rsid w:val="009D0B06"/>
  </w:style>
  <w:style w:type="character" w:styleId="nfase">
    <w:name w:val="Emphasis"/>
    <w:basedOn w:val="Fontepargpadro"/>
    <w:uiPriority w:val="20"/>
    <w:rsid w:val="009D0B06"/>
    <w:rPr>
      <w:i/>
      <w:iCs/>
    </w:rPr>
  </w:style>
  <w:style w:type="table" w:customStyle="1" w:styleId="TabeladeGrade4-nfase21">
    <w:name w:val="Tabela de Grade 4 - Ênfase 21"/>
    <w:basedOn w:val="Tabelanormal"/>
    <w:uiPriority w:val="49"/>
    <w:rsid w:val="009D0B06"/>
    <w:rPr>
      <w:rFonts w:asciiTheme="minorHAnsi" w:eastAsiaTheme="minorHAnsi" w:hAnsiTheme="minorHAnsi" w:cstheme="minorBidi"/>
      <w:sz w:val="22"/>
      <w:szCs w:val="22"/>
      <w:lang w:val="pt-BR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9D0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D0B06"/>
    <w:rPr>
      <w:rFonts w:ascii="Courier New" w:hAnsi="Courier New" w:cs="Courier New"/>
      <w:lang w:val="pt-BR" w:eastAsia="pt-BR"/>
    </w:rPr>
  </w:style>
  <w:style w:type="table" w:customStyle="1" w:styleId="TabeladeGrade6Colorida-nfase21">
    <w:name w:val="Tabela de Grade 6 Colorida - Ênfase 21"/>
    <w:basedOn w:val="Tabelanormal"/>
    <w:uiPriority w:val="51"/>
    <w:rsid w:val="009D0B06"/>
    <w:rPr>
      <w:rFonts w:ascii="Calibri" w:eastAsia="Calibri" w:hAnsi="Calibri"/>
      <w:color w:val="943634" w:themeColor="accent2" w:themeShade="BF"/>
      <w:lang w:val="pt-BR" w:eastAsia="pt-BR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egenda">
    <w:name w:val="caption"/>
    <w:basedOn w:val="Normal"/>
    <w:next w:val="Normal"/>
    <w:unhideWhenUsed/>
    <w:rsid w:val="009D0B06"/>
    <w:pPr>
      <w:spacing w:after="200" w:line="240" w:lineRule="auto"/>
      <w:ind w:firstLine="709"/>
      <w:jc w:val="both"/>
    </w:pPr>
    <w:rPr>
      <w:rFonts w:eastAsiaTheme="minorHAnsi" w:cstheme="minorBidi"/>
      <w:i/>
      <w:iCs/>
      <w:color w:val="1F497D" w:themeColor="text2"/>
      <w:sz w:val="18"/>
      <w:szCs w:val="18"/>
      <w:lang w:val="pt-BR" w:eastAsia="en-US"/>
    </w:rPr>
  </w:style>
  <w:style w:type="table" w:customStyle="1" w:styleId="TabeladeGrade32">
    <w:name w:val="Tabela de Grade 32"/>
    <w:basedOn w:val="Tabelanormal"/>
    <w:uiPriority w:val="48"/>
    <w:rsid w:val="009D0B06"/>
    <w:rPr>
      <w:rFonts w:asciiTheme="minorHAnsi" w:eastAsiaTheme="minorHAnsi" w:hAnsiTheme="minorHAnsi" w:cstheme="minorBidi"/>
      <w:sz w:val="22"/>
      <w:szCs w:val="22"/>
      <w:lang w:val="pt-BR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9D0B06"/>
    <w:pPr>
      <w:spacing w:before="240"/>
      <w:ind w:left="578" w:hanging="578"/>
      <w:jc w:val="both"/>
    </w:pPr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pt-BR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1">
    <w:name w:val="Tabela de Lista 7 Colorida - Ênfase 111"/>
    <w:basedOn w:val="Tabelanormal"/>
    <w:uiPriority w:val="52"/>
    <w:rsid w:val="009D0B06"/>
    <w:pPr>
      <w:spacing w:before="240"/>
      <w:ind w:left="578" w:hanging="578"/>
      <w:jc w:val="both"/>
    </w:pPr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pt-BR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9D0B06"/>
    <w:pPr>
      <w:spacing w:before="240"/>
      <w:ind w:left="578" w:hanging="578"/>
      <w:jc w:val="both"/>
    </w:pPr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pt-BR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rsid w:val="009D0B06"/>
    <w:pPr>
      <w:keepLines/>
      <w:spacing w:before="240" w:after="0" w:line="259" w:lineRule="auto"/>
      <w:ind w:right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D0B06"/>
    <w:pPr>
      <w:tabs>
        <w:tab w:val="left" w:pos="880"/>
        <w:tab w:val="right" w:leader="dot" w:pos="8494"/>
      </w:tabs>
      <w:spacing w:after="100" w:line="259" w:lineRule="auto"/>
      <w:ind w:left="220"/>
    </w:pPr>
    <w:rPr>
      <w:rFonts w:asciiTheme="minorHAnsi" w:eastAsiaTheme="minorEastAsia" w:hAnsiTheme="minorHAnsi"/>
      <w:b/>
      <w:noProof/>
      <w:sz w:val="22"/>
      <w:szCs w:val="2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B06"/>
    <w:pPr>
      <w:tabs>
        <w:tab w:val="left" w:pos="440"/>
        <w:tab w:val="right" w:leader="dot" w:pos="8494"/>
      </w:tabs>
      <w:spacing w:after="100" w:line="259" w:lineRule="auto"/>
    </w:pPr>
    <w:rPr>
      <w:rFonts w:eastAsiaTheme="minorEastAsia"/>
      <w:b/>
      <w:noProof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D0B0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pt-BR"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9D0B06"/>
    <w:pPr>
      <w:spacing w:before="120" w:line="360" w:lineRule="auto"/>
      <w:jc w:val="both"/>
    </w:pPr>
    <w:rPr>
      <w:rFonts w:eastAsia="Calibri"/>
      <w:szCs w:val="22"/>
      <w:lang w:val="pt-BR" w:eastAsia="en-US"/>
    </w:rPr>
  </w:style>
  <w:style w:type="table" w:customStyle="1" w:styleId="TabeladeGrade3-nfase11">
    <w:name w:val="Tabela de Grade 3 - Ênfase 11"/>
    <w:basedOn w:val="Tabelanormal"/>
    <w:uiPriority w:val="48"/>
    <w:rsid w:val="009D0B06"/>
    <w:rPr>
      <w:rFonts w:ascii="Calibri" w:eastAsia="Calibri" w:hAnsi="Calibri"/>
      <w:lang w:val="pt-BR" w:eastAsia="pt-BR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eladeGrade2-nfase11">
    <w:name w:val="Tabela de Grade 2 - Ênfase 11"/>
    <w:basedOn w:val="Tabelanormal"/>
    <w:uiPriority w:val="47"/>
    <w:rsid w:val="009D0B06"/>
    <w:rPr>
      <w:rFonts w:ascii="Calibri" w:eastAsia="Calibri" w:hAnsi="Calibri"/>
      <w:lang w:val="pt-BR" w:eastAsia="pt-BR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doEspaoReservado">
    <w:name w:val="Placeholder Text"/>
    <w:basedOn w:val="Fontepargpadro"/>
    <w:uiPriority w:val="99"/>
    <w:rsid w:val="009D0B06"/>
    <w:rPr>
      <w:color w:val="808080"/>
    </w:rPr>
  </w:style>
  <w:style w:type="paragraph" w:customStyle="1" w:styleId="TEXTONORMAL">
    <w:name w:val="TEXTO_NORMAL"/>
    <w:basedOn w:val="Normal"/>
    <w:link w:val="TEXTONORMALChar"/>
    <w:rsid w:val="009D0B06"/>
    <w:pPr>
      <w:spacing w:line="360" w:lineRule="auto"/>
      <w:ind w:firstLine="708"/>
      <w:jc w:val="both"/>
    </w:pPr>
    <w:rPr>
      <w:rFonts w:eastAsia="Calibri"/>
      <w:lang w:val="pt-BR" w:eastAsia="en-US"/>
    </w:rPr>
  </w:style>
  <w:style w:type="character" w:customStyle="1" w:styleId="TEXTONORMALChar">
    <w:name w:val="TEXTO_NORMAL Char"/>
    <w:basedOn w:val="Fontepargpadro"/>
    <w:link w:val="TEXTONORMAL"/>
    <w:rsid w:val="009D0B06"/>
    <w:rPr>
      <w:rFonts w:eastAsia="Calibri"/>
      <w:sz w:val="24"/>
      <w:szCs w:val="24"/>
      <w:lang w:val="pt-BR" w:eastAsia="en-US"/>
    </w:rPr>
  </w:style>
  <w:style w:type="character" w:styleId="RefernciaIntensa">
    <w:name w:val="Intense Reference"/>
    <w:uiPriority w:val="32"/>
    <w:rsid w:val="009D0B06"/>
    <w:rPr>
      <w:color w:val="222222"/>
      <w:sz w:val="20"/>
      <w:szCs w:val="20"/>
      <w:shd w:val="clear" w:color="auto" w:fill="FFFFFF"/>
    </w:rPr>
  </w:style>
  <w:style w:type="paragraph" w:customStyle="1" w:styleId="Estilo">
    <w:name w:val="Estilo"/>
    <w:rsid w:val="009D0B06"/>
    <w:pPr>
      <w:widowControl w:val="0"/>
      <w:suppressAutoHyphens/>
      <w:autoSpaceDE w:val="0"/>
    </w:pPr>
    <w:rPr>
      <w:rFonts w:eastAsia="Arial"/>
      <w:sz w:val="24"/>
      <w:szCs w:val="24"/>
      <w:lang w:val="en-US" w:eastAsia="ar-SA"/>
    </w:rPr>
  </w:style>
  <w:style w:type="paragraph" w:customStyle="1" w:styleId="TEXTOCENTRALIZADO">
    <w:name w:val="TEXTO_CENTRALIZADO"/>
    <w:basedOn w:val="Normal"/>
    <w:link w:val="TEXTOCENTRALIZADOChar"/>
    <w:rsid w:val="009D0B06"/>
    <w:pPr>
      <w:spacing w:line="360" w:lineRule="auto"/>
      <w:jc w:val="center"/>
    </w:pPr>
    <w:rPr>
      <w:rFonts w:eastAsiaTheme="minorHAnsi"/>
      <w:color w:val="000000"/>
      <w:lang w:val="pt-BR" w:eastAsia="en-US"/>
    </w:rPr>
  </w:style>
  <w:style w:type="character" w:customStyle="1" w:styleId="TEXTOCENTRALIZADOChar">
    <w:name w:val="TEXTO_CENTRALIZADO Char"/>
    <w:basedOn w:val="Fontepargpadro"/>
    <w:link w:val="TEXTOCENTRALIZADO"/>
    <w:rsid w:val="009D0B06"/>
    <w:rPr>
      <w:rFonts w:eastAsiaTheme="minorHAnsi"/>
      <w:color w:val="000000"/>
      <w:sz w:val="24"/>
      <w:szCs w:val="24"/>
      <w:lang w:val="pt-BR" w:eastAsia="en-US"/>
    </w:rPr>
  </w:style>
  <w:style w:type="paragraph" w:customStyle="1" w:styleId="TEXTOESQUERDA">
    <w:name w:val="TEXTO_ESQUERDA"/>
    <w:basedOn w:val="Normal"/>
    <w:link w:val="TEXTOESQUERDAChar"/>
    <w:rsid w:val="009D0B06"/>
    <w:pPr>
      <w:spacing w:line="360" w:lineRule="auto"/>
      <w:jc w:val="both"/>
    </w:pPr>
    <w:rPr>
      <w:rFonts w:eastAsiaTheme="minorHAnsi"/>
      <w:color w:val="000000"/>
      <w:lang w:val="pt-BR" w:eastAsia="en-US"/>
    </w:rPr>
  </w:style>
  <w:style w:type="character" w:customStyle="1" w:styleId="TEXTOESQUERDAChar">
    <w:name w:val="TEXTO_ESQUERDA Char"/>
    <w:basedOn w:val="Fontepargpadro"/>
    <w:link w:val="TEXTOESQUERDA"/>
    <w:rsid w:val="009D0B06"/>
    <w:rPr>
      <w:rFonts w:eastAsiaTheme="minorHAnsi"/>
      <w:color w:val="000000"/>
      <w:sz w:val="24"/>
      <w:szCs w:val="24"/>
      <w:lang w:val="pt-BR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D0B06"/>
    <w:rPr>
      <w:color w:val="800080" w:themeColor="followedHyperlink"/>
      <w:u w:val="single"/>
    </w:rPr>
  </w:style>
  <w:style w:type="numbering" w:customStyle="1" w:styleId="Semlista1">
    <w:name w:val="Sem lista1"/>
    <w:next w:val="Semlista"/>
    <w:uiPriority w:val="99"/>
    <w:semiHidden/>
    <w:unhideWhenUsed/>
    <w:rsid w:val="009D0B06"/>
  </w:style>
  <w:style w:type="numbering" w:customStyle="1" w:styleId="Semlista2">
    <w:name w:val="Sem lista2"/>
    <w:next w:val="Semlista"/>
    <w:uiPriority w:val="99"/>
    <w:semiHidden/>
    <w:unhideWhenUsed/>
    <w:rsid w:val="009D0B06"/>
  </w:style>
  <w:style w:type="paragraph" w:customStyle="1" w:styleId="msonormal0">
    <w:name w:val="msonormal"/>
    <w:basedOn w:val="Normal"/>
    <w:rsid w:val="009D0B06"/>
    <w:pPr>
      <w:spacing w:before="100" w:beforeAutospacing="1" w:after="100" w:afterAutospacing="1" w:line="240" w:lineRule="auto"/>
    </w:pPr>
    <w:rPr>
      <w:lang w:val="pt-BR"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9D0B06"/>
    <w:pPr>
      <w:ind w:left="578" w:hanging="578"/>
      <w:jc w:val="both"/>
    </w:pPr>
    <w:rPr>
      <w:rFonts w:ascii="Calibri" w:eastAsia="Calibri" w:hAnsi="Calibri"/>
      <w:sz w:val="22"/>
      <w:szCs w:val="22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9D0B06"/>
    <w:rPr>
      <w:rFonts w:eastAsia="Calibri"/>
      <w:sz w:val="24"/>
      <w:szCs w:val="22"/>
      <w:lang w:val="pt-BR" w:eastAsia="en-US"/>
    </w:rPr>
  </w:style>
  <w:style w:type="paragraph" w:customStyle="1" w:styleId="xl65">
    <w:name w:val="xl65"/>
    <w:basedOn w:val="Normal"/>
    <w:rsid w:val="009D0B06"/>
    <w:pP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66">
    <w:name w:val="xl66"/>
    <w:basedOn w:val="Normal"/>
    <w:rsid w:val="009D0B06"/>
    <w:pP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67">
    <w:name w:val="xl67"/>
    <w:basedOn w:val="Normal"/>
    <w:rsid w:val="009D0B06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68">
    <w:name w:val="xl68"/>
    <w:basedOn w:val="Normal"/>
    <w:rsid w:val="009D0B06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69">
    <w:name w:val="xl69"/>
    <w:basedOn w:val="Normal"/>
    <w:rsid w:val="009D0B06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70">
    <w:name w:val="xl70"/>
    <w:basedOn w:val="Normal"/>
    <w:rsid w:val="009D0B06"/>
    <w:pP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71">
    <w:name w:val="xl71"/>
    <w:basedOn w:val="Normal"/>
    <w:rsid w:val="009D0B06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72">
    <w:name w:val="xl72"/>
    <w:basedOn w:val="Normal"/>
    <w:rsid w:val="009D0B06"/>
    <w:pP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73">
    <w:name w:val="xl73"/>
    <w:basedOn w:val="Normal"/>
    <w:rsid w:val="009D0B06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74">
    <w:name w:val="xl74"/>
    <w:basedOn w:val="Normal"/>
    <w:rsid w:val="009D0B06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75">
    <w:name w:val="xl75"/>
    <w:basedOn w:val="Normal"/>
    <w:rsid w:val="009D0B06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76">
    <w:name w:val="xl76"/>
    <w:basedOn w:val="Normal"/>
    <w:rsid w:val="009D0B06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77">
    <w:name w:val="xl77"/>
    <w:basedOn w:val="Normal"/>
    <w:rsid w:val="009D0B06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78">
    <w:name w:val="xl78"/>
    <w:basedOn w:val="Normal"/>
    <w:rsid w:val="009D0B0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18"/>
      <w:szCs w:val="18"/>
      <w:lang w:val="pt-BR" w:eastAsia="pt-BR"/>
    </w:rPr>
  </w:style>
  <w:style w:type="paragraph" w:customStyle="1" w:styleId="xl79">
    <w:name w:val="xl79"/>
    <w:basedOn w:val="Normal"/>
    <w:rsid w:val="009D0B06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80">
    <w:name w:val="xl80"/>
    <w:basedOn w:val="Normal"/>
    <w:rsid w:val="009D0B06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81">
    <w:name w:val="xl81"/>
    <w:basedOn w:val="Normal"/>
    <w:rsid w:val="009D0B0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b/>
      <w:bCs/>
      <w:sz w:val="18"/>
      <w:szCs w:val="18"/>
      <w:lang w:val="pt-BR" w:eastAsia="pt-BR"/>
    </w:rPr>
  </w:style>
  <w:style w:type="paragraph" w:customStyle="1" w:styleId="xl82">
    <w:name w:val="xl82"/>
    <w:basedOn w:val="Normal"/>
    <w:rsid w:val="009D0B0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18"/>
      <w:szCs w:val="18"/>
      <w:lang w:val="pt-BR" w:eastAsia="pt-BR"/>
    </w:rPr>
  </w:style>
  <w:style w:type="paragraph" w:customStyle="1" w:styleId="xl83">
    <w:name w:val="xl83"/>
    <w:basedOn w:val="Normal"/>
    <w:rsid w:val="009D0B0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18"/>
      <w:szCs w:val="18"/>
      <w:lang w:val="pt-BR" w:eastAsia="pt-BR"/>
    </w:rPr>
  </w:style>
  <w:style w:type="paragraph" w:customStyle="1" w:styleId="xl84">
    <w:name w:val="xl84"/>
    <w:basedOn w:val="Normal"/>
    <w:rsid w:val="009D0B0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b/>
      <w:bCs/>
      <w:sz w:val="18"/>
      <w:szCs w:val="18"/>
      <w:lang w:val="pt-BR" w:eastAsia="pt-BR"/>
    </w:rPr>
  </w:style>
  <w:style w:type="paragraph" w:customStyle="1" w:styleId="xl85">
    <w:name w:val="xl85"/>
    <w:basedOn w:val="Normal"/>
    <w:rsid w:val="009D0B06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b/>
      <w:bCs/>
      <w:sz w:val="18"/>
      <w:szCs w:val="18"/>
      <w:lang w:val="pt-BR" w:eastAsia="pt-BR"/>
    </w:rPr>
  </w:style>
  <w:style w:type="paragraph" w:customStyle="1" w:styleId="xl86">
    <w:name w:val="xl86"/>
    <w:basedOn w:val="Normal"/>
    <w:rsid w:val="009D0B06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b/>
      <w:bCs/>
      <w:sz w:val="18"/>
      <w:szCs w:val="18"/>
      <w:lang w:val="pt-BR" w:eastAsia="pt-BR"/>
    </w:rPr>
  </w:style>
  <w:style w:type="paragraph" w:customStyle="1" w:styleId="xl87">
    <w:name w:val="xl87"/>
    <w:basedOn w:val="Normal"/>
    <w:rsid w:val="009D0B06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b/>
      <w:bCs/>
      <w:sz w:val="18"/>
      <w:szCs w:val="18"/>
      <w:lang w:val="pt-BR" w:eastAsia="pt-BR"/>
    </w:rPr>
  </w:style>
  <w:style w:type="paragraph" w:customStyle="1" w:styleId="xl88">
    <w:name w:val="xl88"/>
    <w:basedOn w:val="Normal"/>
    <w:rsid w:val="009D0B06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val="pt-BR" w:eastAsia="pt-BR"/>
    </w:rPr>
  </w:style>
  <w:style w:type="paragraph" w:customStyle="1" w:styleId="xl89">
    <w:name w:val="xl89"/>
    <w:basedOn w:val="Normal"/>
    <w:rsid w:val="009D0B0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18"/>
      <w:szCs w:val="18"/>
      <w:lang w:val="pt-BR" w:eastAsia="pt-BR"/>
    </w:rPr>
  </w:style>
  <w:style w:type="character" w:styleId="Nmerodelinha">
    <w:name w:val="line number"/>
    <w:basedOn w:val="Fontepargpadro"/>
    <w:semiHidden/>
    <w:unhideWhenUsed/>
    <w:rsid w:val="00BC4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avio\Desktop\TF_Template_Word_Windows_2016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96E9B-739A-4837-8680-760C3BD8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TF_Template_Word_Windows_2016 (1).dotx</Template>
  <TotalTime>2</TotalTime>
  <Pages>4</Pages>
  <Words>893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TF_Template_Word_Windows_2016</vt:lpstr>
      <vt:lpstr>TF_Template_Word_Windows_2016</vt:lpstr>
    </vt:vector>
  </TitlesOfParts>
  <Company>Informa Plc</Company>
  <LinksUpToDate>false</LinksUpToDate>
  <CharactersWithSpaces>5705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TF_Template_Word_Windows_2016</dc:title>
  <dc:creator>Victor Abreu</dc:creator>
  <cp:lastModifiedBy>Geraldo Regis Mauri</cp:lastModifiedBy>
  <cp:revision>3</cp:revision>
  <cp:lastPrinted>2011-07-22T14:54:00Z</cp:lastPrinted>
  <dcterms:created xsi:type="dcterms:W3CDTF">2019-10-03T13:36:00Z</dcterms:created>
  <dcterms:modified xsi:type="dcterms:W3CDTF">2019-10-03T13:37:00Z</dcterms:modified>
</cp:coreProperties>
</file>